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42" w:type="pct"/>
        <w:tblInd w:w="-90" w:type="dxa"/>
        <w:tblCellMar>
          <w:left w:w="0" w:type="dxa"/>
          <w:right w:w="0" w:type="dxa"/>
        </w:tblCellMar>
        <w:tblLook w:val="04A0" w:firstRow="1" w:lastRow="0" w:firstColumn="1" w:lastColumn="0" w:noHBand="0" w:noVBand="1"/>
      </w:tblPr>
      <w:tblGrid>
        <w:gridCol w:w="451"/>
        <w:gridCol w:w="1800"/>
        <w:gridCol w:w="1710"/>
        <w:gridCol w:w="450"/>
        <w:gridCol w:w="3600"/>
        <w:gridCol w:w="2880"/>
      </w:tblGrid>
      <w:tr w:rsidR="004B4147" w:rsidRPr="004B4147" w14:paraId="01FF3335" w14:textId="77777777" w:rsidTr="00FF0F0E">
        <w:tc>
          <w:tcPr>
            <w:tcW w:w="2250" w:type="dxa"/>
            <w:gridSpan w:val="2"/>
          </w:tcPr>
          <w:bookmarkStart w:id="0" w:name="_Hlk142193930"/>
          <w:bookmarkEnd w:id="0"/>
          <w:p w14:paraId="538AA268" w14:textId="77777777" w:rsidR="004B4147" w:rsidRPr="004B4147" w:rsidRDefault="004B4147" w:rsidP="004B4147">
            <w:pPr>
              <w:pStyle w:val="Logo"/>
            </w:pPr>
            <w:r w:rsidRPr="004B4147">
              <w:rPr>
                <w:noProof/>
              </w:rPr>
              <mc:AlternateContent>
                <mc:Choice Requires="wpg">
                  <w:drawing>
                    <wp:inline distT="0" distB="0" distL="0" distR="0" wp14:anchorId="4B3101A1" wp14:editId="32184977">
                      <wp:extent cx="1200150" cy="772886"/>
                      <wp:effectExtent l="0" t="0" r="0" b="8255"/>
                      <wp:docPr id="130" name="Group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00150" cy="772886"/>
                                <a:chOff x="-47625" y="-19060"/>
                                <a:chExt cx="1200150" cy="764017"/>
                              </a:xfrm>
                            </wpg:grpSpPr>
                            <wps:wsp>
                              <wps:cNvPr id="5" name="TextBox 5">
                                <a:extLst>
                                  <a:ext uri="{FF2B5EF4-FFF2-40B4-BE49-F238E27FC236}">
                                    <a16:creationId xmlns:a16="http://schemas.microsoft.com/office/drawing/2014/main" id="{74653133-56CF-4FCA-A62A-18026AB24B64}"/>
                                  </a:ext>
                                </a:extLst>
                              </wps:cNvPr>
                              <wps:cNvSpPr txBox="1"/>
                              <wps:spPr>
                                <a:xfrm>
                                  <a:off x="-47625" y="-19060"/>
                                  <a:ext cx="590550" cy="726162"/>
                                </a:xfrm>
                                <a:prstGeom prst="rect">
                                  <a:avLst/>
                                </a:prstGeom>
                                <a:noFill/>
                              </wps:spPr>
                              <wps:txbx>
                                <w:txbxContent>
                                  <w:p w14:paraId="1B82B2B4" w14:textId="673E9212" w:rsidR="004B4147" w:rsidRDefault="00DF2160" w:rsidP="00890F1A">
                                    <w:pPr>
                                      <w:pStyle w:val="Logo"/>
                                      <w:rPr>
                                        <w:sz w:val="24"/>
                                        <w:szCs w:val="24"/>
                                      </w:rPr>
                                    </w:pPr>
                                    <w:r>
                                      <w:t>W</w:t>
                                    </w:r>
                                  </w:p>
                                </w:txbxContent>
                              </wps:txbx>
                              <wps:bodyPr wrap="square" lIns="0" tIns="0" rIns="0" bIns="0" rtlCol="0">
                                <a:noAutofit/>
                              </wps:bodyPr>
                            </wps:wsp>
                            <wps:wsp>
                              <wps:cNvPr id="6" name="TextBox 6">
                                <a:extLst>
                                  <a:ext uri="{FF2B5EF4-FFF2-40B4-BE49-F238E27FC236}">
                                    <a16:creationId xmlns:a16="http://schemas.microsoft.com/office/drawing/2014/main" id="{0C7C2B32-1751-4453-8883-FB1ECD5C3D11}"/>
                                  </a:ext>
                                </a:extLst>
                              </wps:cNvPr>
                              <wps:cNvSpPr txBox="1"/>
                              <wps:spPr>
                                <a:xfrm>
                                  <a:off x="618769" y="-9415"/>
                                  <a:ext cx="533756" cy="733783"/>
                                </a:xfrm>
                                <a:prstGeom prst="rect">
                                  <a:avLst/>
                                </a:prstGeom>
                                <a:noFill/>
                              </wps:spPr>
                              <wps:txbx>
                                <w:txbxContent>
                                  <w:p w14:paraId="4132D3CE" w14:textId="0510466E" w:rsidR="004B4147" w:rsidRDefault="00DF2160" w:rsidP="00890F1A">
                                    <w:pPr>
                                      <w:pStyle w:val="Logo"/>
                                      <w:rPr>
                                        <w:sz w:val="24"/>
                                        <w:szCs w:val="24"/>
                                      </w:rPr>
                                    </w:pPr>
                                    <w:r>
                                      <w:t>R</w:t>
                                    </w:r>
                                  </w:p>
                                </w:txbxContent>
                              </wps:txbx>
                              <wps:bodyPr wrap="square" lIns="0" tIns="0" rIns="0" bIns="0" rtlCol="0">
                                <a:noAutofit/>
                              </wps:bodyPr>
                            </wps:wsp>
                            <wps:wsp>
                              <wps:cNvPr id="7" name="Straight Connector 7">
                                <a:extLst>
                                  <a:ext uri="{FF2B5EF4-FFF2-40B4-BE49-F238E27FC236}">
                                    <a16:creationId xmlns:a16="http://schemas.microsoft.com/office/drawing/2014/main" id="{D85ADDF0-DBA3-4D60-9C79-3462B882FEEB}"/>
                                  </a:ext>
                                  <a:ext uri="{C183D7F6-B498-43B3-948B-1728B52AA6E4}">
                                    <adec:decorative xmlns:adec="http://schemas.microsoft.com/office/drawing/2017/decorative" val="1"/>
                                  </a:ext>
                                </a:extLst>
                              </wps:cNvPr>
                              <wps:cNvCnPr>
                                <a:cxnSpLocks/>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B3101A1" id="Group 130" o:spid="_x0000_s1026" alt="&quot;&quot;" style="width:94.5pt;height:60.85pt;mso-position-horizontal-relative:char;mso-position-vertical-relative:line" coordorigin="-476,-190" coordsize="12001,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">
                      <v:shapetype id="_x0000_t202" coordsize="21600,21600" o:spt="202" path="m,l,21600r21600,l21600,xe">
                        <v:stroke joinstyle="miter"/>
                        <v:path gradientshapeok="t" o:connecttype="rect"/>
                      </v:shapetype>
                      <v:shape id="TextBox 5" o:spid="_x0000_s1027" type="#_x0000_t202" style="position:absolute;left:-476;top:-190;width:5905;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B82B2B4" w14:textId="673E9212" w:rsidR="004B4147" w:rsidRDefault="00DF2160" w:rsidP="00890F1A">
                              <w:pPr>
                                <w:pStyle w:val="Logo"/>
                                <w:rPr>
                                  <w:sz w:val="24"/>
                                  <w:szCs w:val="24"/>
                                </w:rPr>
                              </w:pPr>
                              <w:r>
                                <w:t>W</w:t>
                              </w:r>
                            </w:p>
                          </w:txbxContent>
                        </v:textbox>
                      </v:shape>
                      <v:shape id="TextBox 6" o:spid="_x0000_s1028" type="#_x0000_t202" style="position:absolute;left:6187;top:-94;width:5338;height:7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132D3CE" w14:textId="0510466E" w:rsidR="004B4147" w:rsidRDefault="00DF2160" w:rsidP="00890F1A">
                              <w:pPr>
                                <w:pStyle w:val="Logo"/>
                                <w:rPr>
                                  <w:sz w:val="24"/>
                                  <w:szCs w:val="24"/>
                                </w:rPr>
                              </w:pPr>
                              <w:r>
                                <w:t>R</w:t>
                              </w:r>
                            </w:p>
                          </w:txbxContent>
                        </v:textbox>
                      </v:shape>
                      <v:line id="Straight Connector 7" o:spid="_x0000_s1029" alt="&quot;&quot;" style="position:absolute;rotation:15;visibility:visible;mso-wrap-style:square" from="5614,891" to="5614,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" strokecolor="#abe1c1 [2887]" strokeweight="2pt">
                        <v:stroke joinstyle="miter" endcap="round"/>
                        <o:lock v:ext="edit" shapetype="f"/>
                      </v:line>
                      <w10:anchorlock/>
                    </v:group>
                  </w:pict>
                </mc:Fallback>
              </mc:AlternateContent>
            </w:r>
          </w:p>
        </w:tc>
        <w:tc>
          <w:tcPr>
            <w:tcW w:w="8640" w:type="dxa"/>
            <w:gridSpan w:val="4"/>
            <w:tcBorders>
              <w:bottom w:val="single" w:sz="4" w:space="0" w:color="FFFFFF" w:themeColor="background1"/>
            </w:tcBorders>
          </w:tcPr>
          <w:p w14:paraId="088554F0" w14:textId="41FE8D07" w:rsidR="004B4147" w:rsidRDefault="00DF2160" w:rsidP="004B4147">
            <w:pPr>
              <w:pStyle w:val="Title"/>
            </w:pPr>
            <w:r>
              <w:t>William B.</w:t>
            </w:r>
          </w:p>
          <w:p w14:paraId="7E1836E7" w14:textId="0B198785" w:rsidR="004B4147" w:rsidRPr="004B4147" w:rsidRDefault="00DF2160" w:rsidP="00A21AF8">
            <w:pPr>
              <w:pStyle w:val="Subtitle"/>
            </w:pPr>
            <w:r>
              <w:t>Richmond</w:t>
            </w:r>
          </w:p>
        </w:tc>
      </w:tr>
      <w:tr w:rsidR="00A21AF8" w:rsidRPr="004B4147" w14:paraId="40356F14" w14:textId="77777777" w:rsidTr="00FF0F0E">
        <w:tc>
          <w:tcPr>
            <w:tcW w:w="2250" w:type="dxa"/>
            <w:gridSpan w:val="2"/>
          </w:tcPr>
          <w:p w14:paraId="365C3253" w14:textId="77777777" w:rsidR="00A21AF8" w:rsidRPr="004B4147" w:rsidRDefault="00A21AF8" w:rsidP="000161E1"/>
        </w:tc>
        <w:tc>
          <w:tcPr>
            <w:tcW w:w="8640" w:type="dxa"/>
            <w:gridSpan w:val="4"/>
            <w:tcBorders>
              <w:top w:val="single" w:sz="4" w:space="0" w:color="FFFFFF" w:themeColor="background1"/>
            </w:tcBorders>
          </w:tcPr>
          <w:p w14:paraId="0A036B3B" w14:textId="51E5B20B" w:rsidR="00A21AF8" w:rsidRPr="004B4147" w:rsidRDefault="00D4535F" w:rsidP="00A21AF8">
            <w:pPr>
              <w:pStyle w:val="Jobtitle"/>
            </w:pPr>
            <w:r>
              <w:t>Soft</w:t>
            </w:r>
            <w:r w:rsidR="00C73FD7">
              <w:t xml:space="preserve">ware Development </w:t>
            </w:r>
            <w:r w:rsidR="00BC3FD3">
              <w:t>Graduate</w:t>
            </w:r>
          </w:p>
        </w:tc>
      </w:tr>
      <w:tr w:rsidR="007772B1" w:rsidRPr="004B4147" w14:paraId="6C92F324" w14:textId="77777777" w:rsidTr="00FF0F0E">
        <w:trPr>
          <w:trHeight w:val="720"/>
        </w:trPr>
        <w:tc>
          <w:tcPr>
            <w:tcW w:w="2250" w:type="dxa"/>
            <w:gridSpan w:val="2"/>
          </w:tcPr>
          <w:p w14:paraId="5CF33864" w14:textId="77777777" w:rsidR="007772B1" w:rsidRPr="004B4147" w:rsidRDefault="007772B1" w:rsidP="00A21AF8">
            <w:bookmarkStart w:id="1" w:name="_Hlk142190338"/>
          </w:p>
        </w:tc>
        <w:tc>
          <w:tcPr>
            <w:tcW w:w="8640" w:type="dxa"/>
            <w:gridSpan w:val="4"/>
          </w:tcPr>
          <w:p w14:paraId="79C74445" w14:textId="77777777" w:rsidR="007772B1" w:rsidRDefault="007772B1" w:rsidP="00A21AF8">
            <w:pPr>
              <w:pStyle w:val="Jobtitle"/>
            </w:pPr>
          </w:p>
        </w:tc>
      </w:tr>
      <w:tr w:rsidR="00BF0DAF" w:rsidRPr="00997E86" w14:paraId="04F70F96" w14:textId="77777777" w:rsidTr="00FF0F0E">
        <w:tc>
          <w:tcPr>
            <w:tcW w:w="450" w:type="dxa"/>
            <w:vAlign w:val="center"/>
          </w:tcPr>
          <w:p w14:paraId="5C869174" w14:textId="77777777" w:rsidR="00BF0DAF" w:rsidRPr="00DF2160" w:rsidRDefault="00BF0DAF" w:rsidP="00BF0DAF">
            <w:pPr>
              <w:pStyle w:val="Contact"/>
              <w:rPr>
                <w:color w:val="F2F2F2" w:themeColor="background1" w:themeShade="F2"/>
              </w:rPr>
            </w:pPr>
            <w:r w:rsidRPr="00DF2160">
              <w:rPr>
                <w:noProof/>
                <w:color w:val="F2F2F2" w:themeColor="background1" w:themeShade="F2"/>
              </w:rPr>
              <mc:AlternateContent>
                <mc:Choice Requires="wpg">
                  <w:drawing>
                    <wp:inline distT="0" distB="0" distL="0" distR="0" wp14:anchorId="68C73B1C" wp14:editId="3E339C0E">
                      <wp:extent cx="213066" cy="213066"/>
                      <wp:effectExtent l="0" t="0" r="0" b="0"/>
                      <wp:docPr id="131" name="Group 131"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32" name="Rectangle 132">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7008" y="2190638"/>
                                  <a:ext cx="90832" cy="90832"/>
                                </a:xfrm>
                                <a:prstGeom prst="rect">
                                  <a:avLst/>
                                </a:prstGeom>
                              </pic:spPr>
                            </pic:pic>
                          </wpg:wgp>
                        </a:graphicData>
                      </a:graphic>
                    </wp:inline>
                  </w:drawing>
                </mc:Choice>
                <mc:Fallback>
                  <w:pict>
                    <v:group w14:anchorId="2D30945E" id="Group 131" o:spid="_x0000_s1026" alt="Icon Phone" style="width:16.8pt;height:16.8pt;mso-position-horizontal-relative:char;mso-position-vertical-relative:line" coordorigin="5158,21295"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">
                      <v:rect id="Rectangle 132" o:spid="_x0000_s1027" alt="&quot;&quot;"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">
                        <v:imagedata r:id="rId13" o:title="Icon Phone"/>
                      </v:shape>
                      <w10:anchorlock/>
                    </v:group>
                  </w:pict>
                </mc:Fallback>
              </mc:AlternateContent>
            </w:r>
          </w:p>
        </w:tc>
        <w:tc>
          <w:tcPr>
            <w:tcW w:w="3510" w:type="dxa"/>
            <w:gridSpan w:val="2"/>
            <w:vAlign w:val="center"/>
          </w:tcPr>
          <w:p w14:paraId="31870634" w14:textId="207D51C2" w:rsidR="00BF0DAF" w:rsidRPr="00E20C74" w:rsidRDefault="00DF2160" w:rsidP="00BF0DAF">
            <w:pPr>
              <w:pStyle w:val="Contact"/>
              <w:rPr>
                <w:color w:val="auto"/>
              </w:rPr>
            </w:pPr>
            <w:bookmarkStart w:id="2" w:name="_Hlk142191384"/>
            <w:r w:rsidRPr="00E20C74">
              <w:rPr>
                <w:color w:val="auto"/>
              </w:rPr>
              <w:t>405-259-8105</w:t>
            </w:r>
            <w:bookmarkEnd w:id="2"/>
          </w:p>
        </w:tc>
        <w:tc>
          <w:tcPr>
            <w:tcW w:w="450" w:type="dxa"/>
          </w:tcPr>
          <w:p w14:paraId="2405C46C" w14:textId="77777777" w:rsidR="00BF0DAF" w:rsidRPr="00997E86" w:rsidRDefault="00BF0DAF" w:rsidP="00BF0DAF"/>
        </w:tc>
        <w:tc>
          <w:tcPr>
            <w:tcW w:w="6480" w:type="dxa"/>
            <w:gridSpan w:val="2"/>
            <w:vMerge w:val="restart"/>
          </w:tcPr>
          <w:sdt>
            <w:sdtPr>
              <w:id w:val="1958058710"/>
              <w:placeholder>
                <w:docPart w:val="387032226DD54BC6BD11A65160EC0EAE"/>
              </w:placeholder>
              <w:temporary/>
              <w:showingPlcHdr/>
              <w15:appearance w15:val="hidden"/>
            </w:sdtPr>
            <w:sdtEndPr/>
            <w:sdtContent>
              <w:p w14:paraId="0C4D1A4F" w14:textId="77777777" w:rsidR="00BF0DAF" w:rsidRPr="00997E86" w:rsidRDefault="00BF0DAF" w:rsidP="00BF0DAF">
                <w:pPr>
                  <w:pStyle w:val="Heading1"/>
                </w:pPr>
                <w:r w:rsidRPr="007772B1">
                  <w:t>ABOUT ME</w:t>
                </w:r>
              </w:p>
            </w:sdtContent>
          </w:sdt>
        </w:tc>
      </w:tr>
      <w:tr w:rsidR="00BF0DAF" w:rsidRPr="00997E86" w14:paraId="6A40276E" w14:textId="77777777" w:rsidTr="00FF0F0E">
        <w:tc>
          <w:tcPr>
            <w:tcW w:w="450" w:type="dxa"/>
            <w:vAlign w:val="center"/>
          </w:tcPr>
          <w:p w14:paraId="151D9A87" w14:textId="77777777" w:rsidR="00BF0DAF" w:rsidRPr="00621B5C" w:rsidRDefault="00BF0DAF" w:rsidP="00BF0DAF">
            <w:pPr>
              <w:pStyle w:val="Contact"/>
            </w:pPr>
            <w:r w:rsidRPr="00621B5C">
              <w:rPr>
                <w:noProof/>
              </w:rPr>
              <mc:AlternateContent>
                <mc:Choice Requires="wpg">
                  <w:drawing>
                    <wp:inline distT="0" distB="0" distL="0" distR="0" wp14:anchorId="5CF69ABA" wp14:editId="7B9AC302">
                      <wp:extent cx="213066" cy="213066"/>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71761" y="2472564"/>
                                  <a:ext cx="97024" cy="74847"/>
                                </a:xfrm>
                                <a:prstGeom prst="rect">
                                  <a:avLst/>
                                </a:prstGeom>
                              </pic:spPr>
                            </pic:pic>
                          </wpg:wgp>
                        </a:graphicData>
                      </a:graphic>
                    </wp:inline>
                  </w:drawing>
                </mc:Choice>
                <mc:Fallback>
                  <w:pict>
                    <v:group w14:anchorId="3FAAAA5E" id="Group 137" o:spid="_x0000_s1026" alt="Icon Email" style="width:16.8pt;height:16.8pt;mso-position-horizontal-relative:char;mso-position-vertical-relative:line" coordorigin="5158,2402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">
                      <v:rect id="Rectangle 138" o:spid="_x0000_s1027" alt="&quot;&quot;"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">
                        <v:imagedata r:id="rId16" o:title="Icon Email"/>
                      </v:shape>
                      <w10:anchorlock/>
                    </v:group>
                  </w:pict>
                </mc:Fallback>
              </mc:AlternateContent>
            </w:r>
          </w:p>
        </w:tc>
        <w:tc>
          <w:tcPr>
            <w:tcW w:w="3510" w:type="dxa"/>
            <w:gridSpan w:val="2"/>
            <w:vAlign w:val="center"/>
          </w:tcPr>
          <w:p w14:paraId="2BBDE6E4" w14:textId="23C92EE2" w:rsidR="00BF0DAF" w:rsidRPr="00E20C74" w:rsidRDefault="00DF2160" w:rsidP="00BF0DAF">
            <w:pPr>
              <w:pStyle w:val="Contact"/>
              <w:rPr>
                <w:color w:val="auto"/>
              </w:rPr>
            </w:pPr>
            <w:r w:rsidRPr="00E20C74">
              <w:rPr>
                <w:color w:val="auto"/>
              </w:rPr>
              <w:t>Wrich51697@outlook.com</w:t>
            </w:r>
          </w:p>
        </w:tc>
        <w:tc>
          <w:tcPr>
            <w:tcW w:w="450" w:type="dxa"/>
          </w:tcPr>
          <w:p w14:paraId="2F4F74FF" w14:textId="77777777" w:rsidR="00BF0DAF" w:rsidRPr="00997E86" w:rsidRDefault="00BF0DAF" w:rsidP="00BF0DAF"/>
        </w:tc>
        <w:tc>
          <w:tcPr>
            <w:tcW w:w="6480" w:type="dxa"/>
            <w:gridSpan w:val="2"/>
            <w:vMerge/>
          </w:tcPr>
          <w:p w14:paraId="16482F02" w14:textId="77777777" w:rsidR="00BF0DAF" w:rsidRPr="00997E86" w:rsidRDefault="00BF0DAF" w:rsidP="00BF0DAF"/>
        </w:tc>
      </w:tr>
      <w:tr w:rsidR="00CD2FD2" w:rsidRPr="00CD2FD2" w14:paraId="5595D207" w14:textId="77777777" w:rsidTr="00FF0F0E">
        <w:trPr>
          <w:trHeight w:val="432"/>
        </w:trPr>
        <w:tc>
          <w:tcPr>
            <w:tcW w:w="450" w:type="dxa"/>
            <w:vAlign w:val="center"/>
          </w:tcPr>
          <w:p w14:paraId="3A35A0A5" w14:textId="77777777" w:rsidR="00CD2FD2" w:rsidRPr="00621B5C" w:rsidRDefault="00CD2FD2" w:rsidP="00CD2FD2">
            <w:pPr>
              <w:pStyle w:val="Contact"/>
            </w:pPr>
            <w:r w:rsidRPr="00621B5C">
              <w:rPr>
                <w:noProof/>
              </w:rPr>
              <mc:AlternateContent>
                <mc:Choice Requires="wpg">
                  <w:drawing>
                    <wp:inline distT="0" distB="0" distL="0" distR="0" wp14:anchorId="7B382413" wp14:editId="33CCF2F3">
                      <wp:extent cx="213066" cy="213066"/>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83197" y="2724555"/>
                                  <a:ext cx="78455" cy="116847"/>
                                </a:xfrm>
                                <a:prstGeom prst="rect">
                                  <a:avLst/>
                                </a:prstGeom>
                              </pic:spPr>
                            </pic:pic>
                          </wpg:wgp>
                        </a:graphicData>
                      </a:graphic>
                    </wp:inline>
                  </w:drawing>
                </mc:Choice>
                <mc:Fallback>
                  <w:pict>
                    <v:group w14:anchorId="752A3BCA" id="Group 140" o:spid="_x0000_s1026" alt="Icon Location" style="width:16.8pt;height:16.8pt;mso-position-horizontal-relative:char;mso-position-vertical-relative:line" coordorigin="5158,26764"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">
                      <v:rect id="Rectangle 141" o:spid="_x0000_s1027" alt="&quot;&quot;"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1d3251 [3204]" stroked="f" strokeweight="1pt">
                        <o:lock v:ext="edit" aspectratio="t"/>
                      </v:rect>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">
                        <v:imagedata r:id="rId19" o:title="Icon Location"/>
                      </v:shape>
                      <w10:anchorlock/>
                    </v:group>
                  </w:pict>
                </mc:Fallback>
              </mc:AlternateContent>
            </w:r>
          </w:p>
        </w:tc>
        <w:tc>
          <w:tcPr>
            <w:tcW w:w="3510" w:type="dxa"/>
            <w:gridSpan w:val="2"/>
            <w:vAlign w:val="center"/>
          </w:tcPr>
          <w:p w14:paraId="3660B32F" w14:textId="43733427" w:rsidR="00CD2FD2" w:rsidRPr="00E20C74" w:rsidRDefault="00CC53CE" w:rsidP="00CD2FD2">
            <w:pPr>
              <w:pStyle w:val="Contact"/>
              <w:rPr>
                <w:color w:val="auto"/>
              </w:rPr>
            </w:pPr>
            <w:r w:rsidRPr="00E20C74">
              <w:rPr>
                <w:color w:val="auto"/>
              </w:rPr>
              <w:t>Apopka, Florida, Orange</w:t>
            </w:r>
          </w:p>
        </w:tc>
        <w:tc>
          <w:tcPr>
            <w:tcW w:w="450" w:type="dxa"/>
          </w:tcPr>
          <w:p w14:paraId="36C6D25D" w14:textId="77777777" w:rsidR="00CD2FD2" w:rsidRPr="00997E86" w:rsidRDefault="00CD2FD2" w:rsidP="00CD2FD2"/>
        </w:tc>
        <w:tc>
          <w:tcPr>
            <w:tcW w:w="3600" w:type="dxa"/>
            <w:vMerge w:val="restart"/>
            <w:tcBorders>
              <w:bottom w:val="single" w:sz="4" w:space="0" w:color="D9D9D9" w:themeColor="background1" w:themeShade="D9"/>
            </w:tcBorders>
          </w:tcPr>
          <w:p w14:paraId="38D4F0A1" w14:textId="2F17A8D9" w:rsidR="00CD2FD2" w:rsidRDefault="008B331B" w:rsidP="00CD2FD2">
            <w:pPr>
              <w:pStyle w:val="Introduction"/>
            </w:pPr>
            <w:r>
              <w:t>I am William Brian Richmond</w:t>
            </w:r>
            <w:r w:rsidR="002564A8">
              <w:t>. I</w:t>
            </w:r>
            <w:r w:rsidR="00E21637">
              <w:t xml:space="preserve"> believe in </w:t>
            </w:r>
            <w:r w:rsidR="00533FED">
              <w:t xml:space="preserve">working together to build </w:t>
            </w:r>
            <w:r w:rsidR="008A694E">
              <w:t>a better future</w:t>
            </w:r>
            <w:r w:rsidR="00954B13">
              <w:t xml:space="preserve"> for the next generation. </w:t>
            </w:r>
          </w:p>
          <w:p w14:paraId="04810DC9" w14:textId="77777777" w:rsidR="008B331B" w:rsidRPr="00997E86" w:rsidRDefault="008B331B" w:rsidP="00CD2FD2">
            <w:pPr>
              <w:pStyle w:val="Introduction"/>
            </w:pPr>
          </w:p>
        </w:tc>
        <w:tc>
          <w:tcPr>
            <w:tcW w:w="2880" w:type="dxa"/>
            <w:vMerge w:val="restart"/>
            <w:tcBorders>
              <w:bottom w:val="single" w:sz="4" w:space="0" w:color="D9D9D9" w:themeColor="background1" w:themeShade="D9"/>
            </w:tcBorders>
          </w:tcPr>
          <w:p w14:paraId="65FA7CE2" w14:textId="2BDEFD0D" w:rsidR="00CD2FD2" w:rsidRPr="00E61E61" w:rsidRDefault="005F05AA" w:rsidP="00FC1473">
            <w:r w:rsidRPr="00E61E61">
              <w:t xml:space="preserve"> </w:t>
            </w:r>
            <w:r w:rsidR="004A0329">
              <w:t xml:space="preserve">I am a third-year student at Champlain College. I am working on my </w:t>
            </w:r>
            <w:r w:rsidR="00FC1473">
              <w:t>bachelor’s</w:t>
            </w:r>
            <w:r w:rsidR="004A0329">
              <w:t xml:space="preserve"> degree in software development. I have been around for half a century and have witnessed many significant advancements along the way. I want to be a part of the advancements leading the way for the next generation.</w:t>
            </w:r>
          </w:p>
        </w:tc>
      </w:tr>
      <w:tr w:rsidR="00CD2FD2" w:rsidRPr="00997E86" w14:paraId="63ABD1E9" w14:textId="77777777" w:rsidTr="00FF0F0E">
        <w:tc>
          <w:tcPr>
            <w:tcW w:w="450" w:type="dxa"/>
            <w:vAlign w:val="center"/>
          </w:tcPr>
          <w:p w14:paraId="6FA72DE8" w14:textId="77777777" w:rsidR="00CD2FD2" w:rsidRPr="00EF30F8" w:rsidRDefault="00CD2FD2" w:rsidP="00CD2FD2">
            <w:pPr>
              <w:pStyle w:val="Contact"/>
              <w:rPr>
                <w:color w:val="FFFFFF" w:themeColor="background1"/>
              </w:rPr>
            </w:pPr>
            <w:r w:rsidRPr="00EF30F8">
              <w:rPr>
                <w:noProof/>
                <w:color w:val="FFFFFF" w:themeColor="background1"/>
              </w:rPr>
              <mc:AlternateContent>
                <mc:Choice Requires="wpg">
                  <w:drawing>
                    <wp:inline distT="0" distB="0" distL="0" distR="0" wp14:anchorId="58912C77" wp14:editId="5463C96A">
                      <wp:extent cx="213066" cy="213066"/>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554464" y="2988480"/>
                                  <a:ext cx="135920" cy="135920"/>
                                </a:xfrm>
                                <a:prstGeom prst="rect">
                                  <a:avLst/>
                                </a:prstGeom>
                              </pic:spPr>
                            </pic:pic>
                          </wpg:wgp>
                        </a:graphicData>
                      </a:graphic>
                    </wp:inline>
                  </w:drawing>
                </mc:Choice>
                <mc:Fallback>
                  <w:pict>
                    <v:group w14:anchorId="42092578" id="Group 143" o:spid="_x0000_s1026" alt="Icon LinkedIn" style="width:16.8pt;height:16.8pt;mso-position-horizontal-relative:char;mso-position-vertical-relative:line" coordorigin="5158,2949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">
                      <v:rect id="Rectangle 144"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">
                        <v:imagedata r:id="rId22" o:title="Call center"/>
                      </v:shape>
                      <w10:anchorlock/>
                    </v:group>
                  </w:pict>
                </mc:Fallback>
              </mc:AlternateContent>
            </w:r>
          </w:p>
        </w:tc>
        <w:tc>
          <w:tcPr>
            <w:tcW w:w="3510" w:type="dxa"/>
            <w:gridSpan w:val="2"/>
            <w:vAlign w:val="center"/>
          </w:tcPr>
          <w:p w14:paraId="7B99158A" w14:textId="48CC3C5A" w:rsidR="00CD2FD2" w:rsidRPr="00E20C74" w:rsidRDefault="00EF30F8" w:rsidP="00CD2FD2">
            <w:pPr>
              <w:pStyle w:val="Contact"/>
              <w:rPr>
                <w:color w:val="auto"/>
              </w:rPr>
            </w:pPr>
            <w:r w:rsidRPr="00E20C74">
              <w:rPr>
                <w:color w:val="auto"/>
              </w:rPr>
              <w:t>www.linkedin.com/in/william-richmond-b22baa107</w:t>
            </w:r>
          </w:p>
        </w:tc>
        <w:tc>
          <w:tcPr>
            <w:tcW w:w="450" w:type="dxa"/>
          </w:tcPr>
          <w:p w14:paraId="3ADC3D81" w14:textId="77777777" w:rsidR="00CD2FD2" w:rsidRPr="00997E86" w:rsidRDefault="00CD2FD2" w:rsidP="00CD2FD2"/>
        </w:tc>
        <w:tc>
          <w:tcPr>
            <w:tcW w:w="3600" w:type="dxa"/>
            <w:vMerge/>
            <w:tcBorders>
              <w:bottom w:val="single" w:sz="4" w:space="0" w:color="D9D9D9" w:themeColor="background1" w:themeShade="D9"/>
            </w:tcBorders>
          </w:tcPr>
          <w:p w14:paraId="2E3046C5" w14:textId="77777777" w:rsidR="00CD2FD2" w:rsidRPr="00997E86" w:rsidRDefault="00CD2FD2" w:rsidP="00CD2FD2"/>
        </w:tc>
        <w:tc>
          <w:tcPr>
            <w:tcW w:w="2880" w:type="dxa"/>
            <w:vMerge/>
            <w:tcBorders>
              <w:bottom w:val="single" w:sz="4" w:space="0" w:color="D9D9D9" w:themeColor="background1" w:themeShade="D9"/>
            </w:tcBorders>
          </w:tcPr>
          <w:p w14:paraId="0D17C34B" w14:textId="77777777" w:rsidR="00CD2FD2" w:rsidRPr="00997E86" w:rsidRDefault="00CD2FD2" w:rsidP="00CD2FD2"/>
        </w:tc>
      </w:tr>
      <w:bookmarkEnd w:id="1"/>
      <w:tr w:rsidR="00CD2FD2" w:rsidRPr="00997E86" w14:paraId="0C02EE52" w14:textId="77777777" w:rsidTr="00FF0F0E">
        <w:tc>
          <w:tcPr>
            <w:tcW w:w="450" w:type="dxa"/>
            <w:vAlign w:val="center"/>
          </w:tcPr>
          <w:p w14:paraId="51A0C44A" w14:textId="35E70430" w:rsidR="00CD2FD2" w:rsidRPr="00621B5C" w:rsidRDefault="00CD2FD2" w:rsidP="00CD2FD2">
            <w:pPr>
              <w:pStyle w:val="Contact"/>
            </w:pPr>
          </w:p>
        </w:tc>
        <w:tc>
          <w:tcPr>
            <w:tcW w:w="3510" w:type="dxa"/>
            <w:gridSpan w:val="2"/>
            <w:vAlign w:val="center"/>
          </w:tcPr>
          <w:p w14:paraId="1F973343" w14:textId="2DDD9963" w:rsidR="00CD2FD2" w:rsidRPr="00B03ED5" w:rsidRDefault="00CD2FD2" w:rsidP="00CD2FD2">
            <w:pPr>
              <w:pStyle w:val="Contact"/>
            </w:pPr>
          </w:p>
        </w:tc>
        <w:tc>
          <w:tcPr>
            <w:tcW w:w="450" w:type="dxa"/>
          </w:tcPr>
          <w:p w14:paraId="069645CB" w14:textId="77777777" w:rsidR="00CD2FD2" w:rsidRPr="00997E86" w:rsidRDefault="00CD2FD2" w:rsidP="00CD2FD2"/>
        </w:tc>
        <w:tc>
          <w:tcPr>
            <w:tcW w:w="3600" w:type="dxa"/>
            <w:vMerge/>
            <w:tcBorders>
              <w:bottom w:val="single" w:sz="4" w:space="0" w:color="D9D9D9" w:themeColor="background1" w:themeShade="D9"/>
            </w:tcBorders>
          </w:tcPr>
          <w:p w14:paraId="4E0035EA" w14:textId="77777777" w:rsidR="00CD2FD2" w:rsidRPr="00997E86" w:rsidRDefault="00CD2FD2" w:rsidP="00CD2FD2"/>
        </w:tc>
        <w:tc>
          <w:tcPr>
            <w:tcW w:w="2880" w:type="dxa"/>
            <w:vMerge/>
            <w:tcBorders>
              <w:bottom w:val="single" w:sz="4" w:space="0" w:color="D9D9D9" w:themeColor="background1" w:themeShade="D9"/>
            </w:tcBorders>
          </w:tcPr>
          <w:p w14:paraId="7921428C" w14:textId="77777777" w:rsidR="00CD2FD2" w:rsidRPr="00997E86" w:rsidRDefault="00CD2FD2" w:rsidP="00CD2FD2"/>
        </w:tc>
      </w:tr>
      <w:tr w:rsidR="00CD2FD2" w:rsidRPr="00997E86" w14:paraId="53A4ABE3" w14:textId="77777777" w:rsidTr="00FF0F0E">
        <w:tc>
          <w:tcPr>
            <w:tcW w:w="450" w:type="dxa"/>
            <w:vAlign w:val="center"/>
          </w:tcPr>
          <w:p w14:paraId="677D8432" w14:textId="6C42E910" w:rsidR="00CD2FD2" w:rsidRPr="00621B5C" w:rsidRDefault="00CD2FD2" w:rsidP="00CD2FD2">
            <w:pPr>
              <w:pStyle w:val="Contact"/>
            </w:pPr>
          </w:p>
        </w:tc>
        <w:tc>
          <w:tcPr>
            <w:tcW w:w="3510" w:type="dxa"/>
            <w:gridSpan w:val="2"/>
            <w:vAlign w:val="center"/>
          </w:tcPr>
          <w:p w14:paraId="55456C25" w14:textId="3A1D56EF" w:rsidR="00CD2FD2" w:rsidRPr="00B03ED5" w:rsidRDefault="00CD2FD2" w:rsidP="00CD2FD2">
            <w:pPr>
              <w:pStyle w:val="Contact"/>
            </w:pPr>
          </w:p>
        </w:tc>
        <w:tc>
          <w:tcPr>
            <w:tcW w:w="450" w:type="dxa"/>
          </w:tcPr>
          <w:p w14:paraId="6352BC8D" w14:textId="77777777" w:rsidR="00CD2FD2" w:rsidRPr="00997E86" w:rsidRDefault="00CD2FD2" w:rsidP="00CD2FD2"/>
        </w:tc>
        <w:tc>
          <w:tcPr>
            <w:tcW w:w="3600" w:type="dxa"/>
            <w:vMerge/>
            <w:tcBorders>
              <w:bottom w:val="single" w:sz="4" w:space="0" w:color="D9D9D9" w:themeColor="background1" w:themeShade="D9"/>
            </w:tcBorders>
          </w:tcPr>
          <w:p w14:paraId="781869C0" w14:textId="77777777" w:rsidR="00CD2FD2" w:rsidRPr="00997E86" w:rsidRDefault="00CD2FD2" w:rsidP="00CD2FD2"/>
        </w:tc>
        <w:tc>
          <w:tcPr>
            <w:tcW w:w="2880" w:type="dxa"/>
            <w:vMerge/>
            <w:tcBorders>
              <w:bottom w:val="single" w:sz="4" w:space="0" w:color="D9D9D9" w:themeColor="background1" w:themeShade="D9"/>
            </w:tcBorders>
          </w:tcPr>
          <w:p w14:paraId="5B9DE69B" w14:textId="77777777" w:rsidR="00CD2FD2" w:rsidRPr="00997E86" w:rsidRDefault="00CD2FD2" w:rsidP="00CD2FD2"/>
        </w:tc>
      </w:tr>
      <w:tr w:rsidR="00CD2FD2" w:rsidRPr="00997E86" w14:paraId="41E25DEA" w14:textId="77777777" w:rsidTr="00FF0F0E">
        <w:trPr>
          <w:trHeight w:val="720"/>
        </w:trPr>
        <w:tc>
          <w:tcPr>
            <w:tcW w:w="3960" w:type="dxa"/>
            <w:gridSpan w:val="3"/>
          </w:tcPr>
          <w:p w14:paraId="6F630CA9" w14:textId="77777777" w:rsidR="00CD2FD2" w:rsidRPr="00997E86" w:rsidRDefault="00CD2FD2" w:rsidP="00CD2FD2"/>
        </w:tc>
        <w:tc>
          <w:tcPr>
            <w:tcW w:w="450" w:type="dxa"/>
          </w:tcPr>
          <w:p w14:paraId="45E9B07F" w14:textId="77777777" w:rsidR="00CD2FD2" w:rsidRPr="00997E86" w:rsidRDefault="00CD2FD2" w:rsidP="00CD2FD2"/>
        </w:tc>
        <w:tc>
          <w:tcPr>
            <w:tcW w:w="3600" w:type="dxa"/>
            <w:vMerge/>
            <w:tcBorders>
              <w:bottom w:val="single" w:sz="4" w:space="0" w:color="D9D9D9" w:themeColor="background1" w:themeShade="D9"/>
            </w:tcBorders>
          </w:tcPr>
          <w:p w14:paraId="3124D0C7" w14:textId="77777777" w:rsidR="00CD2FD2" w:rsidRPr="00997E86" w:rsidRDefault="00CD2FD2" w:rsidP="00CD2FD2"/>
        </w:tc>
        <w:tc>
          <w:tcPr>
            <w:tcW w:w="2880" w:type="dxa"/>
            <w:vMerge/>
            <w:tcBorders>
              <w:bottom w:val="single" w:sz="4" w:space="0" w:color="D9D9D9" w:themeColor="background1" w:themeShade="D9"/>
            </w:tcBorders>
          </w:tcPr>
          <w:p w14:paraId="6C6A378F" w14:textId="77777777" w:rsidR="00CD2FD2" w:rsidRPr="00997E86" w:rsidRDefault="00CD2FD2" w:rsidP="00CD2FD2"/>
        </w:tc>
      </w:tr>
      <w:tr w:rsidR="00CD2FD2" w:rsidRPr="00997E86" w14:paraId="1B679584" w14:textId="77777777" w:rsidTr="00FF0F0E">
        <w:trPr>
          <w:trHeight w:val="288"/>
        </w:trPr>
        <w:tc>
          <w:tcPr>
            <w:tcW w:w="3960" w:type="dxa"/>
            <w:gridSpan w:val="3"/>
          </w:tcPr>
          <w:sdt>
            <w:sdtPr>
              <w:id w:val="-2037806220"/>
              <w:placeholder>
                <w:docPart w:val="1751BA82BB5D4C73AAD8ABC0747BF709"/>
              </w:placeholder>
              <w:temporary/>
              <w:showingPlcHdr/>
              <w15:appearance w15:val="hidden"/>
            </w:sdtPr>
            <w:sdtEndPr/>
            <w:sdtContent>
              <w:p w14:paraId="180EE314" w14:textId="77777777" w:rsidR="00C60968" w:rsidRDefault="00C60968" w:rsidP="00C60968">
                <w:pPr>
                  <w:pStyle w:val="Heading1"/>
                  <w:rPr>
                    <w:rFonts w:eastAsiaTheme="minorHAnsi" w:cstheme="minorBidi"/>
                    <w:caps w:val="0"/>
                    <w:color w:val="262626" w:themeColor="text1" w:themeTint="D9"/>
                    <w:spacing w:val="0"/>
                    <w:sz w:val="18"/>
                    <w:szCs w:val="18"/>
                  </w:rPr>
                </w:pPr>
                <w:r>
                  <w:t>Skills</w:t>
                </w:r>
              </w:p>
            </w:sdtContent>
          </w:sdt>
          <w:p w14:paraId="2439A251" w14:textId="77777777" w:rsidR="00CD2FD2" w:rsidRPr="00997E86" w:rsidRDefault="00CD2FD2" w:rsidP="00CD2FD2"/>
        </w:tc>
        <w:tc>
          <w:tcPr>
            <w:tcW w:w="450" w:type="dxa"/>
          </w:tcPr>
          <w:p w14:paraId="5214BBC4" w14:textId="77777777" w:rsidR="00CD2FD2" w:rsidRPr="00997E86" w:rsidRDefault="00CD2FD2" w:rsidP="00CD2FD2"/>
        </w:tc>
        <w:tc>
          <w:tcPr>
            <w:tcW w:w="3600" w:type="dxa"/>
            <w:tcBorders>
              <w:top w:val="single" w:sz="4" w:space="0" w:color="D9D9D9" w:themeColor="background1" w:themeShade="D9"/>
            </w:tcBorders>
          </w:tcPr>
          <w:p w14:paraId="00742CD7" w14:textId="77777777" w:rsidR="00CD2FD2" w:rsidRPr="00997E86" w:rsidRDefault="00CD2FD2" w:rsidP="00CD2FD2"/>
        </w:tc>
        <w:tc>
          <w:tcPr>
            <w:tcW w:w="2880" w:type="dxa"/>
            <w:tcBorders>
              <w:top w:val="single" w:sz="4" w:space="0" w:color="D9D9D9" w:themeColor="background1" w:themeShade="D9"/>
            </w:tcBorders>
          </w:tcPr>
          <w:p w14:paraId="03E8F765" w14:textId="77777777" w:rsidR="00CD2FD2" w:rsidRPr="00997E86" w:rsidRDefault="00CD2FD2" w:rsidP="00CD2FD2"/>
        </w:tc>
      </w:tr>
      <w:tr w:rsidR="00144072" w:rsidRPr="00997E86" w14:paraId="3B44875E" w14:textId="77777777" w:rsidTr="00FF0F0E">
        <w:tc>
          <w:tcPr>
            <w:tcW w:w="3960" w:type="dxa"/>
            <w:gridSpan w:val="3"/>
            <w:tcBorders>
              <w:right w:val="single" w:sz="4" w:space="0" w:color="D9D9D9" w:themeColor="background1" w:themeShade="D9"/>
            </w:tcBorders>
          </w:tcPr>
          <w:p w14:paraId="6FDFB449" w14:textId="34733D41" w:rsidR="00144072" w:rsidRDefault="00144072" w:rsidP="00144072">
            <w:pPr>
              <w:pStyle w:val="Heading1"/>
            </w:pPr>
            <w:bookmarkStart w:id="3" w:name="_Hlk142193203"/>
          </w:p>
          <w:p w14:paraId="7414526F" w14:textId="59D0164A" w:rsidR="00144072" w:rsidRDefault="00144072" w:rsidP="00144072">
            <w:r>
              <w:rPr>
                <w:noProof/>
              </w:rPr>
              <mc:AlternateContent>
                <mc:Choice Requires="wpg">
                  <w:drawing>
                    <wp:inline distT="0" distB="0" distL="0" distR="0" wp14:anchorId="114665C8" wp14:editId="27F03D85">
                      <wp:extent cx="2190197" cy="1857375"/>
                      <wp:effectExtent l="0" t="0" r="635" b="0"/>
                      <wp:docPr id="153" name="Group 1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190197" cy="1857375"/>
                                <a:chOff x="-38099" y="0"/>
                                <a:chExt cx="2190197" cy="2024737"/>
                              </a:xfrm>
                            </wpg:grpSpPr>
                            <wpg:grpSp>
                              <wpg:cNvPr id="16" name="Group 16" descr="Skill">
                                <a:extLst>
                                  <a:ext uri="{FF2B5EF4-FFF2-40B4-BE49-F238E27FC236}">
                                    <a16:creationId xmlns:a16="http://schemas.microsoft.com/office/drawing/2014/main" id="{14B5F72C-D460-426C-8CFE-42530E52A749}"/>
                                  </a:ext>
                                </a:extLst>
                              </wpg:cNvPr>
                              <wpg:cNvGrpSpPr/>
                              <wpg:grpSpPr>
                                <a:xfrm>
                                  <a:off x="-38099" y="0"/>
                                  <a:ext cx="2190197" cy="319762"/>
                                  <a:chOff x="464096" y="4913494"/>
                                  <a:chExt cx="2190197" cy="319762"/>
                                </a:xfrm>
                              </wpg:grpSpPr>
                              <wps:wsp>
                                <wps:cNvPr id="57" name="TextBox 55">
                                  <a:extLst>
                                    <a:ext uri="{FF2B5EF4-FFF2-40B4-BE49-F238E27FC236}">
                                      <a16:creationId xmlns:a16="http://schemas.microsoft.com/office/drawing/2014/main" id="{4707D8E0-47D0-4021-A9B6-EB99DCC9085A}"/>
                                    </a:ext>
                                  </a:extLst>
                                </wps:cNvPr>
                                <wps:cNvSpPr txBox="1"/>
                                <wps:spPr>
                                  <a:xfrm>
                                    <a:off x="502195" y="5081797"/>
                                    <a:ext cx="2152098" cy="151459"/>
                                  </a:xfrm>
                                  <a:prstGeom prst="rect">
                                    <a:avLst/>
                                  </a:prstGeom>
                                  <a:noFill/>
                                </wps:spPr>
                                <wps:txbx>
                                  <w:txbxContent>
                                    <w:p w14:paraId="187DAC63" w14:textId="27BA932A" w:rsidR="00144072" w:rsidRPr="008E2197" w:rsidRDefault="00A9722D" w:rsidP="008E2197">
                                      <w:pPr>
                                        <w:pStyle w:val="Skill"/>
                                      </w:pPr>
                                      <w:r>
                                        <w:t>Willingness to learn</w:t>
                                      </w:r>
                                    </w:p>
                                  </w:txbxContent>
                                </wps:txbx>
                                <wps:bodyPr wrap="square" lIns="0" tIns="0" rIns="0" bIns="0" rtlCol="0">
                                  <a:noAutofit/>
                                </wps:bodyPr>
                              </wps:wsp>
                              <wps:wsp>
                                <wps:cNvPr id="58" name="Rectangle 58">
                                  <a:extLst>
                                    <a:ext uri="{FF2B5EF4-FFF2-40B4-BE49-F238E27FC236}">
                                      <a16:creationId xmlns:a16="http://schemas.microsoft.com/office/drawing/2014/main" id="{04AEC405-5100-4A1D-9105-A443B0F1D441}"/>
                                    </a:ext>
                                  </a:extLst>
                                </wps:cNvPr>
                                <wps:cNvSpPr/>
                                <wps:spPr>
                                  <a:xfrm>
                                    <a:off x="502195" y="491349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59" name="Arrow: Pentagon 59">
                                  <a:extLst>
                                    <a:ext uri="{FF2B5EF4-FFF2-40B4-BE49-F238E27FC236}">
                                      <a16:creationId xmlns:a16="http://schemas.microsoft.com/office/drawing/2014/main" id="{52E54912-D24F-4029-BB3A-F19A5D1C9ABF}"/>
                                    </a:ext>
                                  </a:extLst>
                                </wps:cNvPr>
                                <wps:cNvSpPr/>
                                <wps:spPr>
                                  <a:xfrm>
                                    <a:off x="464096" y="4913494"/>
                                    <a:ext cx="2028202"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60" name="TextBox 58">
                                  <a:extLst>
                                    <a:ext uri="{FF2B5EF4-FFF2-40B4-BE49-F238E27FC236}">
                                      <a16:creationId xmlns:a16="http://schemas.microsoft.com/office/drawing/2014/main" id="{135083A6-E1C2-4837-8209-D7890A3C8C76}"/>
                                    </a:ext>
                                  </a:extLst>
                                </wps:cNvPr>
                                <wps:cNvSpPr txBox="1"/>
                                <wps:spPr>
                                  <a:xfrm>
                                    <a:off x="1174241" y="4913494"/>
                                    <a:ext cx="761176" cy="163265"/>
                                  </a:xfrm>
                                  <a:prstGeom prst="rect">
                                    <a:avLst/>
                                  </a:prstGeom>
                                  <a:noFill/>
                                </wps:spPr>
                                <wps:txbx>
                                  <w:txbxContent>
                                    <w:p w14:paraId="62F9BC41" w14:textId="0E0CE33C" w:rsidR="00144072" w:rsidRDefault="00A9722D" w:rsidP="008E2197">
                                      <w:pPr>
                                        <w:pStyle w:val="Skillscore"/>
                                        <w:rPr>
                                          <w:sz w:val="24"/>
                                          <w:szCs w:val="24"/>
                                        </w:rPr>
                                      </w:pPr>
                                      <w:r>
                                        <w:t>9/10</w:t>
                                      </w:r>
                                    </w:p>
                                  </w:txbxContent>
                                </wps:txbx>
                                <wps:bodyPr wrap="square" lIns="0" tIns="0" rIns="0" bIns="0" rtlCol="0">
                                  <a:noAutofit/>
                                </wps:bodyPr>
                              </wps:wsp>
                            </wpg:grpSp>
                            <wpg:grpSp>
                              <wpg:cNvPr id="24" name="Group 24" descr="Skill">
                                <a:extLst>
                                  <a:ext uri="{FF2B5EF4-FFF2-40B4-BE49-F238E27FC236}">
                                    <a16:creationId xmlns:a16="http://schemas.microsoft.com/office/drawing/2014/main" id="{BE98A68D-ACE6-4665-92F6-FB38854052EF}"/>
                                  </a:ext>
                                </a:extLst>
                              </wpg:cNvPr>
                              <wpg:cNvGrpSpPr/>
                              <wpg:grpSpPr>
                                <a:xfrm>
                                  <a:off x="0" y="428549"/>
                                  <a:ext cx="2152098" cy="319838"/>
                                  <a:chOff x="502195" y="5339487"/>
                                  <a:chExt cx="2152098" cy="319838"/>
                                </a:xfrm>
                              </wpg:grpSpPr>
                              <wps:wsp>
                                <wps:cNvPr id="41" name="TextBox 114">
                                  <a:extLst>
                                    <a:ext uri="{FF2B5EF4-FFF2-40B4-BE49-F238E27FC236}">
                                      <a16:creationId xmlns:a16="http://schemas.microsoft.com/office/drawing/2014/main" id="{F5EF88ED-22DC-4B3A-A82B-3519289C50BB}"/>
                                    </a:ext>
                                  </a:extLst>
                                </wps:cNvPr>
                                <wps:cNvSpPr txBox="1"/>
                                <wps:spPr>
                                  <a:xfrm>
                                    <a:off x="502195" y="5507866"/>
                                    <a:ext cx="2152098" cy="151459"/>
                                  </a:xfrm>
                                  <a:prstGeom prst="rect">
                                    <a:avLst/>
                                  </a:prstGeom>
                                  <a:noFill/>
                                </wps:spPr>
                                <wps:txbx>
                                  <w:txbxContent>
                                    <w:p w14:paraId="2783A078" w14:textId="55F8D6A2" w:rsidR="008E2197" w:rsidRDefault="009E43A7" w:rsidP="008E2197">
                                      <w:pPr>
                                        <w:pStyle w:val="Skill"/>
                                      </w:pPr>
                                      <w:r>
                                        <w:t>Communication</w:t>
                                      </w:r>
                                    </w:p>
                                    <w:p w14:paraId="7FAFDE34" w14:textId="77777777" w:rsidR="00144072" w:rsidRDefault="00144072" w:rsidP="00144072">
                                      <w:pPr>
                                        <w:jc w:val="center"/>
                                        <w:rPr>
                                          <w:sz w:val="24"/>
                                          <w:szCs w:val="24"/>
                                        </w:rPr>
                                      </w:pPr>
                                    </w:p>
                                  </w:txbxContent>
                                </wps:txbx>
                                <wps:bodyPr wrap="square" lIns="0" tIns="0" rIns="0" bIns="0" rtlCol="0">
                                  <a:noAutofit/>
                                </wps:bodyPr>
                              </wps:wsp>
                              <wps:wsp>
                                <wps:cNvPr id="42" name="Rectangle 42">
                                  <a:extLst>
                                    <a:ext uri="{FF2B5EF4-FFF2-40B4-BE49-F238E27FC236}">
                                      <a16:creationId xmlns:a16="http://schemas.microsoft.com/office/drawing/2014/main" id="{71CC5E50-646C-41CC-AA68-C7A3E6E7AB8B}"/>
                                    </a:ext>
                                  </a:extLst>
                                </wps:cNvPr>
                                <wps:cNvSpPr/>
                                <wps:spPr>
                                  <a:xfrm>
                                    <a:off x="502195" y="5339563"/>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3" name="Arrow: Pentagon 43">
                                  <a:extLst>
                                    <a:ext uri="{FF2B5EF4-FFF2-40B4-BE49-F238E27FC236}">
                                      <a16:creationId xmlns:a16="http://schemas.microsoft.com/office/drawing/2014/main" id="{F6B15B20-8B7E-4BE3-8CC8-CC99B1D614A7}"/>
                                    </a:ext>
                                  </a:extLst>
                                </wps:cNvPr>
                                <wps:cNvSpPr/>
                                <wps:spPr>
                                  <a:xfrm>
                                    <a:off x="502195" y="5339487"/>
                                    <a:ext cx="2000251" cy="168274"/>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4" name="TextBox 117">
                                  <a:extLst>
                                    <a:ext uri="{FF2B5EF4-FFF2-40B4-BE49-F238E27FC236}">
                                      <a16:creationId xmlns:a16="http://schemas.microsoft.com/office/drawing/2014/main" id="{12E5B5B7-1F2F-498E-8678-CAF56662BB13}"/>
                                    </a:ext>
                                  </a:extLst>
                                </wps:cNvPr>
                                <wps:cNvSpPr txBox="1"/>
                                <wps:spPr>
                                  <a:xfrm>
                                    <a:off x="1174241" y="5339563"/>
                                    <a:ext cx="761176" cy="163265"/>
                                  </a:xfrm>
                                  <a:prstGeom prst="rect">
                                    <a:avLst/>
                                  </a:prstGeom>
                                  <a:noFill/>
                                </wps:spPr>
                                <wps:txbx>
                                  <w:txbxContent>
                                    <w:p w14:paraId="3EBBF9EC" w14:textId="77777777" w:rsidR="00144072" w:rsidRDefault="007A7E23" w:rsidP="008E2197">
                                      <w:pPr>
                                        <w:pStyle w:val="Skillscore"/>
                                        <w:rPr>
                                          <w:sz w:val="24"/>
                                          <w:szCs w:val="24"/>
                                        </w:rPr>
                                      </w:pPr>
                                      <w:sdt>
                                        <w:sdtPr>
                                          <w:id w:val="1954827189"/>
                                          <w:placeholder>
                                            <w:docPart w:val="2AB3C7F6B09A4046AFB3F0D6FE986920"/>
                                          </w:placeholder>
                                          <w:temporary/>
                                          <w:showingPlcHdr/>
                                          <w15:appearance w15:val="hidden"/>
                                        </w:sdtPr>
                                        <w:sdtEndPr/>
                                        <w:sdtContent>
                                          <w:r w:rsidR="008E2197">
                                            <w:t>8 / 10</w:t>
                                          </w:r>
                                        </w:sdtContent>
                                      </w:sdt>
                                    </w:p>
                                  </w:txbxContent>
                                </wps:txbx>
                                <wps:bodyPr wrap="square" lIns="0" tIns="0" rIns="0" bIns="0" rtlCol="0">
                                  <a:noAutofit/>
                                </wps:bodyPr>
                              </wps:wsp>
                            </wpg:grpSp>
                            <wpg:grpSp>
                              <wpg:cNvPr id="25" name="Group 25" descr="Skill">
                                <a:extLst>
                                  <a:ext uri="{FF2B5EF4-FFF2-40B4-BE49-F238E27FC236}">
                                    <a16:creationId xmlns:a16="http://schemas.microsoft.com/office/drawing/2014/main" id="{94872CF9-1AAF-4E3D-9AF1-AD32F5F552EB}"/>
                                  </a:ext>
                                </a:extLst>
                              </wpg:cNvPr>
                              <wpg:cNvGrpSpPr/>
                              <wpg:grpSpPr>
                                <a:xfrm>
                                  <a:off x="0" y="857250"/>
                                  <a:ext cx="2152098" cy="319762"/>
                                  <a:chOff x="502195" y="5765632"/>
                                  <a:chExt cx="2152098" cy="319762"/>
                                </a:xfrm>
                              </wpg:grpSpPr>
                              <wps:wsp>
                                <wps:cNvPr id="37" name="TextBox 119">
                                  <a:extLst>
                                    <a:ext uri="{FF2B5EF4-FFF2-40B4-BE49-F238E27FC236}">
                                      <a16:creationId xmlns:a16="http://schemas.microsoft.com/office/drawing/2014/main" id="{E122A79F-82DC-41FF-89A7-9190F00BCC24}"/>
                                    </a:ext>
                                  </a:extLst>
                                </wps:cNvPr>
                                <wps:cNvSpPr txBox="1"/>
                                <wps:spPr>
                                  <a:xfrm>
                                    <a:off x="502195" y="5933935"/>
                                    <a:ext cx="2152098" cy="151459"/>
                                  </a:xfrm>
                                  <a:prstGeom prst="rect">
                                    <a:avLst/>
                                  </a:prstGeom>
                                  <a:noFill/>
                                </wps:spPr>
                                <wps:txbx>
                                  <w:txbxContent>
                                    <w:p w14:paraId="063A8900" w14:textId="02CC37A6" w:rsidR="004D469B" w:rsidRPr="008E2197" w:rsidRDefault="004D469B" w:rsidP="004D469B">
                                      <w:pPr>
                                        <w:pStyle w:val="Skill"/>
                                      </w:pPr>
                                      <w:r>
                                        <w:t>Time Management</w:t>
                                      </w:r>
                                    </w:p>
                                    <w:p w14:paraId="71568AED" w14:textId="5BEBAC8B" w:rsidR="008E2197" w:rsidRDefault="008E2197" w:rsidP="008E2197">
                                      <w:pPr>
                                        <w:pStyle w:val="Skill"/>
                                      </w:pPr>
                                    </w:p>
                                    <w:p w14:paraId="201CABC6" w14:textId="77777777" w:rsidR="00144072" w:rsidRDefault="00144072" w:rsidP="00144072">
                                      <w:pPr>
                                        <w:jc w:val="center"/>
                                        <w:rPr>
                                          <w:sz w:val="24"/>
                                          <w:szCs w:val="24"/>
                                        </w:rPr>
                                      </w:pPr>
                                    </w:p>
                                  </w:txbxContent>
                                </wps:txbx>
                                <wps:bodyPr wrap="square" lIns="0" tIns="0" rIns="0" bIns="0" rtlCol="0">
                                  <a:noAutofit/>
                                </wps:bodyPr>
                              </wps:wsp>
                              <wps:wsp>
                                <wps:cNvPr id="38" name="Rectangle 38">
                                  <a:extLst>
                                    <a:ext uri="{FF2B5EF4-FFF2-40B4-BE49-F238E27FC236}">
                                      <a16:creationId xmlns:a16="http://schemas.microsoft.com/office/drawing/2014/main" id="{22C8E622-ED5C-4223-A9EE-34067D050FCA}"/>
                                    </a:ext>
                                  </a:extLst>
                                </wps:cNvPr>
                                <wps:cNvSpPr/>
                                <wps:spPr>
                                  <a:xfrm>
                                    <a:off x="502195" y="5765632"/>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9" name="Arrow: Pentagon 39">
                                  <a:extLst>
                                    <a:ext uri="{FF2B5EF4-FFF2-40B4-BE49-F238E27FC236}">
                                      <a16:creationId xmlns:a16="http://schemas.microsoft.com/office/drawing/2014/main" id="{616780C8-8470-469D-84D7-77CB48205595}"/>
                                    </a:ext>
                                  </a:extLst>
                                </wps:cNvPr>
                                <wps:cNvSpPr/>
                                <wps:spPr>
                                  <a:xfrm>
                                    <a:off x="502195" y="5765632"/>
                                    <a:ext cx="1990179"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0" name="TextBox 122">
                                  <a:extLst>
                                    <a:ext uri="{FF2B5EF4-FFF2-40B4-BE49-F238E27FC236}">
                                      <a16:creationId xmlns:a16="http://schemas.microsoft.com/office/drawing/2014/main" id="{AEA907C0-239F-4EEC-B86A-898041A0B014}"/>
                                    </a:ext>
                                  </a:extLst>
                                </wps:cNvPr>
                                <wps:cNvSpPr txBox="1"/>
                                <wps:spPr>
                                  <a:xfrm>
                                    <a:off x="1174241" y="5765632"/>
                                    <a:ext cx="761176" cy="163265"/>
                                  </a:xfrm>
                                  <a:prstGeom prst="rect">
                                    <a:avLst/>
                                  </a:prstGeom>
                                  <a:noFill/>
                                </wps:spPr>
                                <wps:txbx>
                                  <w:txbxContent>
                                    <w:p w14:paraId="39A12A5A" w14:textId="77777777" w:rsidR="008E2197" w:rsidRDefault="007A7E23" w:rsidP="008E2197">
                                      <w:pPr>
                                        <w:pStyle w:val="Skillscore"/>
                                        <w:rPr>
                                          <w:sz w:val="24"/>
                                          <w:szCs w:val="24"/>
                                        </w:rPr>
                                      </w:pPr>
                                      <w:sdt>
                                        <w:sdtPr>
                                          <w:id w:val="1284780238"/>
                                          <w:temporary/>
                                          <w:showingPlcHdr/>
                                          <w15:appearance w15:val="hidden"/>
                                        </w:sdtPr>
                                        <w:sdtEndPr/>
                                        <w:sdtContent>
                                          <w:r w:rsidR="008E2197">
                                            <w:t>9 / 10</w:t>
                                          </w:r>
                                        </w:sdtContent>
                                      </w:sdt>
                                    </w:p>
                                    <w:p w14:paraId="76E281E7" w14:textId="77777777" w:rsidR="00144072" w:rsidRDefault="00144072" w:rsidP="00144072">
                                      <w:pPr>
                                        <w:jc w:val="center"/>
                                        <w:rPr>
                                          <w:sz w:val="24"/>
                                          <w:szCs w:val="24"/>
                                        </w:rPr>
                                      </w:pPr>
                                    </w:p>
                                  </w:txbxContent>
                                </wps:txbx>
                                <wps:bodyPr wrap="square" lIns="0" tIns="0" rIns="0" bIns="0" rtlCol="0">
                                  <a:noAutofit/>
                                </wps:bodyPr>
                              </wps:wsp>
                            </wpg:grpSp>
                            <wpg:grpSp>
                              <wpg:cNvPr id="26" name="Group 26" descr="Skill">
                                <a:extLst>
                                  <a:ext uri="{FF2B5EF4-FFF2-40B4-BE49-F238E27FC236}">
                                    <a16:creationId xmlns:a16="http://schemas.microsoft.com/office/drawing/2014/main" id="{C59F7C1D-1538-4E3F-89B1-E2BBF65B4C3C}"/>
                                  </a:ext>
                                </a:extLst>
                              </wpg:cNvPr>
                              <wpg:cNvGrpSpPr/>
                              <wpg:grpSpPr>
                                <a:xfrm>
                                  <a:off x="0" y="1285875"/>
                                  <a:ext cx="2152098" cy="319762"/>
                                  <a:chOff x="502195" y="6191701"/>
                                  <a:chExt cx="2152098" cy="319762"/>
                                </a:xfrm>
                              </wpg:grpSpPr>
                              <wps:wsp>
                                <wps:cNvPr id="33" name="TextBox 124">
                                  <a:extLst>
                                    <a:ext uri="{FF2B5EF4-FFF2-40B4-BE49-F238E27FC236}">
                                      <a16:creationId xmlns:a16="http://schemas.microsoft.com/office/drawing/2014/main" id="{01F13476-8E95-4C66-8BED-5A2D32854DED}"/>
                                    </a:ext>
                                  </a:extLst>
                                </wps:cNvPr>
                                <wps:cNvSpPr txBox="1"/>
                                <wps:spPr>
                                  <a:xfrm>
                                    <a:off x="502195" y="6360004"/>
                                    <a:ext cx="2152098" cy="151459"/>
                                  </a:xfrm>
                                  <a:prstGeom prst="rect">
                                    <a:avLst/>
                                  </a:prstGeom>
                                  <a:noFill/>
                                </wps:spPr>
                                <wps:txbx>
                                  <w:txbxContent>
                                    <w:p w14:paraId="5C818A75" w14:textId="0C87AB31" w:rsidR="008E2197" w:rsidRDefault="004D469B" w:rsidP="008E2197">
                                      <w:pPr>
                                        <w:pStyle w:val="Skill"/>
                                      </w:pPr>
                                      <w:r>
                                        <w:t xml:space="preserve">CDL </w:t>
                                      </w:r>
                                      <w:proofErr w:type="gramStart"/>
                                      <w:r>
                                        <w:t>Class  A</w:t>
                                      </w:r>
                                      <w:proofErr w:type="gramEnd"/>
                                      <w:r>
                                        <w:t xml:space="preserve">  Driver</w:t>
                                      </w:r>
                                    </w:p>
                                    <w:p w14:paraId="70A9A10A" w14:textId="77777777" w:rsidR="00144072" w:rsidRDefault="00144072" w:rsidP="00144072">
                                      <w:pPr>
                                        <w:jc w:val="center"/>
                                        <w:rPr>
                                          <w:sz w:val="24"/>
                                          <w:szCs w:val="24"/>
                                        </w:rPr>
                                      </w:pPr>
                                    </w:p>
                                  </w:txbxContent>
                                </wps:txbx>
                                <wps:bodyPr wrap="square" lIns="0" tIns="0" rIns="0" bIns="0" rtlCol="0">
                                  <a:noAutofit/>
                                </wps:bodyPr>
                              </wps:wsp>
                              <wps:wsp>
                                <wps:cNvPr id="34" name="Rectangle 34">
                                  <a:extLst>
                                    <a:ext uri="{FF2B5EF4-FFF2-40B4-BE49-F238E27FC236}">
                                      <a16:creationId xmlns:a16="http://schemas.microsoft.com/office/drawing/2014/main" id="{8746491D-E8C4-4B48-91AF-B406EF6AF94B}"/>
                                    </a:ext>
                                  </a:extLst>
                                </wps:cNvPr>
                                <wps:cNvSpPr/>
                                <wps:spPr>
                                  <a:xfrm>
                                    <a:off x="502195" y="6191701"/>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5" name="Rectangle 35">
                                  <a:extLst>
                                    <a:ext uri="{FF2B5EF4-FFF2-40B4-BE49-F238E27FC236}">
                                      <a16:creationId xmlns:a16="http://schemas.microsoft.com/office/drawing/2014/main" id="{ABB252AF-D7F5-412C-A251-F4E190A2C889}"/>
                                    </a:ext>
                                  </a:extLst>
                                </wps:cNvPr>
                                <wps:cNvSpPr/>
                                <wps:spPr>
                                  <a:xfrm>
                                    <a:off x="502195" y="6191701"/>
                                    <a:ext cx="2105267" cy="16326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6" name="TextBox 127">
                                  <a:extLst>
                                    <a:ext uri="{FF2B5EF4-FFF2-40B4-BE49-F238E27FC236}">
                                      <a16:creationId xmlns:a16="http://schemas.microsoft.com/office/drawing/2014/main" id="{E0172FB5-9077-49D3-A96B-630ED4AB2D48}"/>
                                    </a:ext>
                                  </a:extLst>
                                </wps:cNvPr>
                                <wps:cNvSpPr txBox="1"/>
                                <wps:spPr>
                                  <a:xfrm>
                                    <a:off x="1174241" y="6191701"/>
                                    <a:ext cx="761176" cy="163265"/>
                                  </a:xfrm>
                                  <a:prstGeom prst="rect">
                                    <a:avLst/>
                                  </a:prstGeom>
                                  <a:noFill/>
                                </wps:spPr>
                                <wps:txbx>
                                  <w:txbxContent>
                                    <w:p w14:paraId="62A2DA2A" w14:textId="77777777" w:rsidR="008E2197" w:rsidRDefault="007A7E23" w:rsidP="008E2197">
                                      <w:pPr>
                                        <w:pStyle w:val="Skillscore"/>
                                        <w:rPr>
                                          <w:sz w:val="24"/>
                                          <w:szCs w:val="24"/>
                                        </w:rPr>
                                      </w:pPr>
                                      <w:sdt>
                                        <w:sdtPr>
                                          <w:id w:val="-298687537"/>
                                          <w:temporary/>
                                          <w:showingPlcHdr/>
                                          <w15:appearance w15:val="hidden"/>
                                        </w:sdtPr>
                                        <w:sdtEndPr/>
                                        <w:sdtContent>
                                          <w:r w:rsidR="008E2197">
                                            <w:t>10 / 10</w:t>
                                          </w:r>
                                        </w:sdtContent>
                                      </w:sdt>
                                    </w:p>
                                    <w:p w14:paraId="1C986EDA" w14:textId="77777777" w:rsidR="00144072" w:rsidRDefault="00144072" w:rsidP="00144072">
                                      <w:pPr>
                                        <w:jc w:val="center"/>
                                        <w:rPr>
                                          <w:sz w:val="24"/>
                                          <w:szCs w:val="24"/>
                                        </w:rPr>
                                      </w:pPr>
                                    </w:p>
                                  </w:txbxContent>
                                </wps:txbx>
                                <wps:bodyPr wrap="square" lIns="0" tIns="0" rIns="0" bIns="0" rtlCol="0">
                                  <a:noAutofit/>
                                </wps:bodyPr>
                              </wps:wsp>
                            </wpg:grpSp>
                            <wpg:grpSp>
                              <wpg:cNvPr id="27" name="Group 27" descr="Skill">
                                <a:extLst>
                                  <a:ext uri="{FF2B5EF4-FFF2-40B4-BE49-F238E27FC236}">
                                    <a16:creationId xmlns:a16="http://schemas.microsoft.com/office/drawing/2014/main" id="{073911AD-9B7C-475D-B32A-5F31B23D983E}"/>
                                  </a:ext>
                                </a:extLst>
                              </wpg:cNvPr>
                              <wpg:cNvGrpSpPr/>
                              <wpg:grpSpPr>
                                <a:xfrm>
                                  <a:off x="-1" y="1704975"/>
                                  <a:ext cx="2152099" cy="319762"/>
                                  <a:chOff x="502194" y="6617769"/>
                                  <a:chExt cx="2152099" cy="319762"/>
                                </a:xfrm>
                              </wpg:grpSpPr>
                              <wps:wsp>
                                <wps:cNvPr id="29" name="TextBox 129">
                                  <a:extLst>
                                    <a:ext uri="{FF2B5EF4-FFF2-40B4-BE49-F238E27FC236}">
                                      <a16:creationId xmlns:a16="http://schemas.microsoft.com/office/drawing/2014/main" id="{46A9BC46-5209-486F-85FB-95EDCA80303A}"/>
                                    </a:ext>
                                  </a:extLst>
                                </wps:cNvPr>
                                <wps:cNvSpPr txBox="1"/>
                                <wps:spPr>
                                  <a:xfrm>
                                    <a:off x="502195" y="6786072"/>
                                    <a:ext cx="2152098" cy="151459"/>
                                  </a:xfrm>
                                  <a:prstGeom prst="rect">
                                    <a:avLst/>
                                  </a:prstGeom>
                                  <a:noFill/>
                                </wps:spPr>
                                <wps:txbx>
                                  <w:txbxContent>
                                    <w:p w14:paraId="479683D8" w14:textId="69FE4F01" w:rsidR="008E2197" w:rsidRDefault="00A9722D" w:rsidP="008E2197">
                                      <w:pPr>
                                        <w:pStyle w:val="Skill"/>
                                      </w:pPr>
                                      <w:r>
                                        <w:t>Teamwork</w:t>
                                      </w:r>
                                    </w:p>
                                    <w:p w14:paraId="744CC75D" w14:textId="77777777" w:rsidR="00144072" w:rsidRDefault="00144072" w:rsidP="008E2197"/>
                                  </w:txbxContent>
                                </wps:txbx>
                                <wps:bodyPr wrap="square" lIns="0" tIns="0" rIns="0" bIns="0" rtlCol="0">
                                  <a:noAutofit/>
                                </wps:bodyPr>
                              </wps:wsp>
                              <wps:wsp>
                                <wps:cNvPr id="30" name="Rectangle 30">
                                  <a:extLst>
                                    <a:ext uri="{FF2B5EF4-FFF2-40B4-BE49-F238E27FC236}">
                                      <a16:creationId xmlns:a16="http://schemas.microsoft.com/office/drawing/2014/main" id="{90B14F3D-2882-4C43-BEE1-E16E1B376244}"/>
                                    </a:ext>
                                  </a:extLst>
                                </wps:cNvPr>
                                <wps:cNvSpPr/>
                                <wps:spPr>
                                  <a:xfrm>
                                    <a:off x="502195" y="6617769"/>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1" name="Arrow: Pentagon 31">
                                  <a:extLst>
                                    <a:ext uri="{FF2B5EF4-FFF2-40B4-BE49-F238E27FC236}">
                                      <a16:creationId xmlns:a16="http://schemas.microsoft.com/office/drawing/2014/main" id="{4E41D26B-B161-436A-B31A-33082096B04D}"/>
                                    </a:ext>
                                  </a:extLst>
                                </wps:cNvPr>
                                <wps:cNvSpPr/>
                                <wps:spPr>
                                  <a:xfrm>
                                    <a:off x="502194" y="6617769"/>
                                    <a:ext cx="1952626" cy="162934"/>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2" name="TextBox 132">
                                  <a:extLst>
                                    <a:ext uri="{FF2B5EF4-FFF2-40B4-BE49-F238E27FC236}">
                                      <a16:creationId xmlns:a16="http://schemas.microsoft.com/office/drawing/2014/main" id="{BDBC9B58-1F11-4DA9-9CCF-2C06242D55C0}"/>
                                    </a:ext>
                                  </a:extLst>
                                </wps:cNvPr>
                                <wps:cNvSpPr txBox="1"/>
                                <wps:spPr>
                                  <a:xfrm>
                                    <a:off x="1202816" y="6622807"/>
                                    <a:ext cx="761176" cy="163265"/>
                                  </a:xfrm>
                                  <a:prstGeom prst="rect">
                                    <a:avLst/>
                                  </a:prstGeom>
                                  <a:noFill/>
                                </wps:spPr>
                                <wps:txbx>
                                  <w:txbxContent>
                                    <w:p w14:paraId="68F9CC7D" w14:textId="54A6B22D" w:rsidR="008E2197" w:rsidRDefault="00A9722D" w:rsidP="008E2197">
                                      <w:pPr>
                                        <w:pStyle w:val="Skillscore"/>
                                        <w:rPr>
                                          <w:sz w:val="24"/>
                                          <w:szCs w:val="24"/>
                                        </w:rPr>
                                      </w:pPr>
                                      <w:r>
                                        <w:t>9/10</w:t>
                                      </w:r>
                                    </w:p>
                                    <w:p w14:paraId="5226CAA6" w14:textId="77777777" w:rsidR="00144072" w:rsidRDefault="00144072" w:rsidP="00144072">
                                      <w:pPr>
                                        <w:jc w:val="center"/>
                                        <w:rPr>
                                          <w:sz w:val="24"/>
                                          <w:szCs w:val="24"/>
                                        </w:rPr>
                                      </w:pPr>
                                    </w:p>
                                  </w:txbxContent>
                                </wps:txbx>
                                <wps:bodyPr wrap="square" lIns="0" tIns="0" rIns="0" bIns="0" rtlCol="0">
                                  <a:noAutofit/>
                                </wps:bodyPr>
                              </wps:wsp>
                            </wpg:grpSp>
                          </wpg:wgp>
                        </a:graphicData>
                      </a:graphic>
                    </wp:inline>
                  </w:drawing>
                </mc:Choice>
                <mc:Fallback>
                  <w:pict>
                    <v:group w14:anchorId="114665C8" id="Group 153" o:spid="_x0000_s1030" alt="&quot;&quot;" style="width:172.45pt;height:146.25pt;mso-position-horizontal-relative:char;mso-position-vertical-relative:line" coordorigin="-380" coordsize="21901,20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">
                      <v:group id="Group 16" o:spid="_x0000_s1031" alt="Skill" style="position:absolute;left:-380;width:21900;height:3197" coordorigin="4640,49134" coordsize="21901,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Box 55" o:spid="_x0000_s1032" type="#_x0000_t202" style="position:absolute;left:5021;top:50817;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87DAC63" w14:textId="27BA932A" w:rsidR="00144072" w:rsidRPr="008E2197" w:rsidRDefault="00A9722D" w:rsidP="008E2197">
                                <w:pPr>
                                  <w:pStyle w:val="Skill"/>
                                </w:pPr>
                                <w:r>
                                  <w:t xml:space="preserve">Willingness to </w:t>
                                </w:r>
                                <w:proofErr w:type="gramStart"/>
                                <w:r>
                                  <w:t>learn</w:t>
                                </w:r>
                                <w:proofErr w:type="gramEnd"/>
                              </w:p>
                            </w:txbxContent>
                          </v:textbox>
                        </v:shape>
                        <v:rect id="Rectangle 58" o:spid="_x0000_s1033" style="position:absolute;left:5021;top:49134;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" fillcolor="#cdedda [3207]"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9" o:spid="_x0000_s1034" type="#_x0000_t15" style="position:absolute;left:4640;top:49134;width:20282;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" adj="20731" fillcolor="#1d3251 [3204]" stroked="f" strokeweight="1pt"/>
                        <v:shape id="TextBox 58" o:spid="_x0000_s1035" type="#_x0000_t202" style="position:absolute;left:11742;top:49134;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2F9BC41" w14:textId="0E0CE33C" w:rsidR="00144072" w:rsidRDefault="00A9722D" w:rsidP="008E2197">
                                <w:pPr>
                                  <w:pStyle w:val="Skillscore"/>
                                  <w:rPr>
                                    <w:sz w:val="24"/>
                                    <w:szCs w:val="24"/>
                                  </w:rPr>
                                </w:pPr>
                                <w:r>
                                  <w:t>9/10</w:t>
                                </w:r>
                              </w:p>
                            </w:txbxContent>
                          </v:textbox>
                        </v:shape>
                      </v:group>
                      <v:group id="Group 24" o:spid="_x0000_s1036" alt="Skill" style="position:absolute;top:4285;width:21520;height:3198" coordorigin="5021,53394" coordsize="21520,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Box 114" o:spid="_x0000_s1037" type="#_x0000_t202" style="position:absolute;left:5021;top:55078;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2783A078" w14:textId="55F8D6A2" w:rsidR="008E2197" w:rsidRDefault="009E43A7" w:rsidP="008E2197">
                                <w:pPr>
                                  <w:pStyle w:val="Skill"/>
                                </w:pPr>
                                <w:r>
                                  <w:t>Communication</w:t>
                                </w:r>
                              </w:p>
                              <w:p w14:paraId="7FAFDE34" w14:textId="77777777" w:rsidR="00144072" w:rsidRDefault="00144072" w:rsidP="00144072">
                                <w:pPr>
                                  <w:jc w:val="center"/>
                                  <w:rPr>
                                    <w:sz w:val="24"/>
                                    <w:szCs w:val="24"/>
                                  </w:rPr>
                                </w:pPr>
                              </w:p>
                            </w:txbxContent>
                          </v:textbox>
                        </v:shape>
                        <v:rect id="Rectangle 42" o:spid="_x0000_s1038" style="position:absolute;left:5021;top:53395;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" fillcolor="#cdedda [3207]" stroked="f" strokeweight="1pt"/>
                        <v:shape id="Arrow: Pentagon 43" o:spid="_x0000_s1039" type="#_x0000_t15" style="position:absolute;left:5021;top:53394;width:20003;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" adj="20691" fillcolor="#1d3251 [3204]" stroked="f" strokeweight="1pt"/>
                        <v:shape id="TextBox 117" o:spid="_x0000_s1040" type="#_x0000_t202" style="position:absolute;left:11742;top:53395;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3EBBF9EC" w14:textId="77777777" w:rsidR="00144072" w:rsidRDefault="00000000" w:rsidP="008E2197">
                                <w:pPr>
                                  <w:pStyle w:val="Skillscore"/>
                                  <w:rPr>
                                    <w:sz w:val="24"/>
                                    <w:szCs w:val="24"/>
                                  </w:rPr>
                                </w:pPr>
                                <w:sdt>
                                  <w:sdtPr>
                                    <w:id w:val="1954827189"/>
                                    <w:placeholder>
                                      <w:docPart w:val="2AB3C7F6B09A4046AFB3F0D6FE986920"/>
                                    </w:placeholder>
                                    <w:temporary/>
                                    <w:showingPlcHdr/>
                                    <w15:appearance w15:val="hidden"/>
                                  </w:sdtPr>
                                  <w:sdtContent>
                                    <w:r w:rsidR="008E2197">
                                      <w:t>8 / 10</w:t>
                                    </w:r>
                                  </w:sdtContent>
                                </w:sdt>
                              </w:p>
                            </w:txbxContent>
                          </v:textbox>
                        </v:shape>
                      </v:group>
                      <v:group id="Group 25" o:spid="_x0000_s1041" alt="Skill" style="position:absolute;top:8572;width:21520;height:3198" coordorigin="5021,57656"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Box 119" o:spid="_x0000_s1042" type="#_x0000_t202" style="position:absolute;left:5021;top:59339;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63A8900" w14:textId="02CC37A6" w:rsidR="004D469B" w:rsidRPr="008E2197" w:rsidRDefault="004D469B" w:rsidP="004D469B">
                                <w:pPr>
                                  <w:pStyle w:val="Skill"/>
                                </w:pPr>
                                <w:r>
                                  <w:t>Time Management</w:t>
                                </w:r>
                              </w:p>
                              <w:p w14:paraId="71568AED" w14:textId="5BEBAC8B" w:rsidR="008E2197" w:rsidRDefault="008E2197" w:rsidP="008E2197">
                                <w:pPr>
                                  <w:pStyle w:val="Skill"/>
                                </w:pPr>
                              </w:p>
                              <w:p w14:paraId="201CABC6" w14:textId="77777777" w:rsidR="00144072" w:rsidRDefault="00144072" w:rsidP="00144072">
                                <w:pPr>
                                  <w:jc w:val="center"/>
                                  <w:rPr>
                                    <w:sz w:val="24"/>
                                    <w:szCs w:val="24"/>
                                  </w:rPr>
                                </w:pPr>
                              </w:p>
                            </w:txbxContent>
                          </v:textbox>
                        </v:shape>
                        <v:rect id="Rectangle 38" o:spid="_x0000_s1043" style="position:absolute;left:5021;top:57656;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" fillcolor="#cdedda [3207]" stroked="f" strokeweight="1pt"/>
                        <v:shape id="Arrow: Pentagon 39" o:spid="_x0000_s1044" type="#_x0000_t15" style="position:absolute;left:5021;top:57656;width:19902;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" adj="20714" fillcolor="#1d3251 [3204]" stroked="f" strokeweight="1pt"/>
                        <v:shape id="TextBox 122" o:spid="_x0000_s1045" type="#_x0000_t202" style="position:absolute;left:11742;top:57656;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9A12A5A" w14:textId="77777777" w:rsidR="008E2197" w:rsidRDefault="00000000" w:rsidP="008E2197">
                                <w:pPr>
                                  <w:pStyle w:val="Skillscore"/>
                                  <w:rPr>
                                    <w:sz w:val="24"/>
                                    <w:szCs w:val="24"/>
                                  </w:rPr>
                                </w:pPr>
                                <w:sdt>
                                  <w:sdtPr>
                                    <w:id w:val="1284780238"/>
                                    <w:temporary/>
                                    <w:showingPlcHdr/>
                                    <w15:appearance w15:val="hidden"/>
                                  </w:sdtPr>
                                  <w:sdtContent>
                                    <w:r w:rsidR="008E2197">
                                      <w:t>9 / 10</w:t>
                                    </w:r>
                                  </w:sdtContent>
                                </w:sdt>
                              </w:p>
                              <w:p w14:paraId="76E281E7" w14:textId="77777777" w:rsidR="00144072" w:rsidRDefault="00144072" w:rsidP="00144072">
                                <w:pPr>
                                  <w:jc w:val="center"/>
                                  <w:rPr>
                                    <w:sz w:val="24"/>
                                    <w:szCs w:val="24"/>
                                  </w:rPr>
                                </w:pPr>
                              </w:p>
                            </w:txbxContent>
                          </v:textbox>
                        </v:shape>
                      </v:group>
                      <v:group id="Group 26" o:spid="_x0000_s1046" alt="Skill" style="position:absolute;top:12858;width:21520;height:3198" coordorigin="5021,61917"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Box 124" o:spid="_x0000_s1047" type="#_x0000_t202" style="position:absolute;left:5021;top:63600;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C818A75" w14:textId="0C87AB31" w:rsidR="008E2197" w:rsidRDefault="004D469B" w:rsidP="008E2197">
                                <w:pPr>
                                  <w:pStyle w:val="Skill"/>
                                </w:pPr>
                                <w:r>
                                  <w:t xml:space="preserve">CDL </w:t>
                                </w:r>
                                <w:proofErr w:type="gramStart"/>
                                <w:r>
                                  <w:t>Class  A</w:t>
                                </w:r>
                                <w:proofErr w:type="gramEnd"/>
                                <w:r>
                                  <w:t xml:space="preserve">  Driver</w:t>
                                </w:r>
                              </w:p>
                              <w:p w14:paraId="70A9A10A" w14:textId="77777777" w:rsidR="00144072" w:rsidRDefault="00144072" w:rsidP="00144072">
                                <w:pPr>
                                  <w:jc w:val="center"/>
                                  <w:rPr>
                                    <w:sz w:val="24"/>
                                    <w:szCs w:val="24"/>
                                  </w:rPr>
                                </w:pPr>
                              </w:p>
                            </w:txbxContent>
                          </v:textbox>
                        </v:shape>
                        <v:rect id="Rectangle 34" o:spid="_x0000_s1048" style="position:absolute;left:5021;top:61917;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" fillcolor="#cdedda [3207]" stroked="f" strokeweight="1pt"/>
                        <v:rect id="Rectangle 35" o:spid="_x0000_s1049" style="position:absolute;left:5021;top:61917;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" fillcolor="#1d3251 [3204]" stroked="f" strokeweight="1pt"/>
                        <v:shape id="TextBox 127" o:spid="_x0000_s1050" type="#_x0000_t202" style="position:absolute;left:11742;top:61917;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2A2DA2A" w14:textId="77777777" w:rsidR="008E2197" w:rsidRDefault="00000000" w:rsidP="008E2197">
                                <w:pPr>
                                  <w:pStyle w:val="Skillscore"/>
                                  <w:rPr>
                                    <w:sz w:val="24"/>
                                    <w:szCs w:val="24"/>
                                  </w:rPr>
                                </w:pPr>
                                <w:sdt>
                                  <w:sdtPr>
                                    <w:id w:val="-298687537"/>
                                    <w:temporary/>
                                    <w:showingPlcHdr/>
                                    <w15:appearance w15:val="hidden"/>
                                  </w:sdtPr>
                                  <w:sdtContent>
                                    <w:r w:rsidR="008E2197">
                                      <w:t>10 / 10</w:t>
                                    </w:r>
                                  </w:sdtContent>
                                </w:sdt>
                              </w:p>
                              <w:p w14:paraId="1C986EDA" w14:textId="77777777" w:rsidR="00144072" w:rsidRDefault="00144072" w:rsidP="00144072">
                                <w:pPr>
                                  <w:jc w:val="center"/>
                                  <w:rPr>
                                    <w:sz w:val="24"/>
                                    <w:szCs w:val="24"/>
                                  </w:rPr>
                                </w:pPr>
                              </w:p>
                            </w:txbxContent>
                          </v:textbox>
                        </v:shape>
                      </v:group>
                      <v:group id="Group 27" o:spid="_x0000_s1051" alt="Skill" style="position:absolute;top:17049;width:21520;height:3198" coordorigin="5021,66177"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Box 129" o:spid="_x0000_s1052" type="#_x0000_t202" style="position:absolute;left:5021;top:67860;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79683D8" w14:textId="69FE4F01" w:rsidR="008E2197" w:rsidRDefault="00A9722D" w:rsidP="008E2197">
                                <w:pPr>
                                  <w:pStyle w:val="Skill"/>
                                </w:pPr>
                                <w:r>
                                  <w:t>Teamwork</w:t>
                                </w:r>
                              </w:p>
                              <w:p w14:paraId="744CC75D" w14:textId="77777777" w:rsidR="00144072" w:rsidRDefault="00144072" w:rsidP="008E2197"/>
                            </w:txbxContent>
                          </v:textbox>
                        </v:shape>
                        <v:rect id="Rectangle 30" o:spid="_x0000_s1053" style="position:absolute;left:5021;top:66177;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" fillcolor="#cdedda [3207]" stroked="f" strokeweight="1pt"/>
                        <v:shape id="Arrow: Pentagon 31" o:spid="_x0000_s1054" type="#_x0000_t15" style="position:absolute;left:5021;top:66177;width:19527;height:1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" adj="20699" fillcolor="#1d3251 [3204]" stroked="f" strokeweight="1pt"/>
                        <v:shape id="TextBox 132" o:spid="_x0000_s1055" type="#_x0000_t202" style="position:absolute;left:12028;top:66228;width:7611;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8F9CC7D" w14:textId="54A6B22D" w:rsidR="008E2197" w:rsidRDefault="00A9722D" w:rsidP="008E2197">
                                <w:pPr>
                                  <w:pStyle w:val="Skillscore"/>
                                  <w:rPr>
                                    <w:sz w:val="24"/>
                                    <w:szCs w:val="24"/>
                                  </w:rPr>
                                </w:pPr>
                                <w:r>
                                  <w:t>9/10</w:t>
                                </w:r>
                              </w:p>
                              <w:p w14:paraId="5226CAA6" w14:textId="77777777" w:rsidR="00144072" w:rsidRDefault="00144072" w:rsidP="00144072">
                                <w:pPr>
                                  <w:jc w:val="center"/>
                                  <w:rPr>
                                    <w:sz w:val="24"/>
                                    <w:szCs w:val="24"/>
                                  </w:rPr>
                                </w:pPr>
                              </w:p>
                            </w:txbxContent>
                          </v:textbox>
                        </v:shape>
                      </v:group>
                      <w10:anchorlock/>
                    </v:group>
                  </w:pict>
                </mc:Fallback>
              </mc:AlternateContent>
            </w:r>
          </w:p>
          <w:sdt>
            <w:sdtPr>
              <w:id w:val="434569950"/>
              <w:placeholder>
                <w:docPart w:val="D16683D812514EFFADBB262C040FA89F"/>
              </w:placeholder>
              <w:temporary/>
              <w:showingPlcHdr/>
              <w15:appearance w15:val="hidden"/>
            </w:sdtPr>
            <w:sdtEndPr/>
            <w:sdtContent>
              <w:p w14:paraId="4AAB62EF" w14:textId="77777777" w:rsidR="008E2197" w:rsidRDefault="008E2197" w:rsidP="008E2197">
                <w:pPr>
                  <w:pStyle w:val="Heading1"/>
                </w:pPr>
                <w:r>
                  <w:t>Education</w:t>
                </w:r>
              </w:p>
            </w:sdtContent>
          </w:sdt>
          <w:p w14:paraId="2BFF5958" w14:textId="6A9299BF" w:rsidR="008E2197" w:rsidRDefault="0070789F" w:rsidP="008E2197">
            <w:pPr>
              <w:pStyle w:val="Heading2"/>
            </w:pPr>
            <w:r>
              <w:t>Associate/Software Development</w:t>
            </w:r>
          </w:p>
          <w:p w14:paraId="7E135BBB" w14:textId="007984DC" w:rsidR="00552F9B" w:rsidRDefault="0070789F" w:rsidP="00552F9B">
            <w:pPr>
              <w:pStyle w:val="Heading4"/>
            </w:pPr>
            <w:r>
              <w:t>Champlain College</w:t>
            </w:r>
          </w:p>
          <w:p w14:paraId="612DEA74" w14:textId="1E227C26" w:rsidR="00552F9B" w:rsidRDefault="006F4CA2" w:rsidP="001D1287">
            <w:r>
              <w:t>Graduated</w:t>
            </w:r>
            <w:r w:rsidR="003C23D0">
              <w:t xml:space="preserve"> 2023</w:t>
            </w:r>
          </w:p>
          <w:p w14:paraId="398857AE" w14:textId="7AE89976" w:rsidR="00552F9B" w:rsidRDefault="005867E5" w:rsidP="00552F9B">
            <w:pPr>
              <w:pStyle w:val="Heading2"/>
            </w:pPr>
            <w:r>
              <w:t>Bachelor's</w:t>
            </w:r>
            <w:r w:rsidR="004526DC">
              <w:t>/Software De</w:t>
            </w:r>
            <w:r>
              <w:t>velopment</w:t>
            </w:r>
          </w:p>
          <w:p w14:paraId="5204C5A4" w14:textId="77777777" w:rsidR="008010CA" w:rsidRDefault="008010CA" w:rsidP="008010CA">
            <w:pPr>
              <w:pStyle w:val="Heading4"/>
            </w:pPr>
            <w:r>
              <w:t>Champlain College</w:t>
            </w:r>
          </w:p>
          <w:p w14:paraId="1C1F168C" w14:textId="19A59752" w:rsidR="008010CA" w:rsidRDefault="00D07EE8" w:rsidP="008010CA">
            <w:r>
              <w:t>Current/</w:t>
            </w:r>
            <w:r w:rsidR="00EB2032">
              <w:t>Graduating in 2025</w:t>
            </w:r>
          </w:p>
          <w:bookmarkEnd w:id="3"/>
          <w:p w14:paraId="5AB4B5C8" w14:textId="0F5F7AFA" w:rsidR="008010CA" w:rsidRPr="005867E5" w:rsidRDefault="008010CA" w:rsidP="005867E5"/>
          <w:p w14:paraId="3E988B7F" w14:textId="48829CCC" w:rsidR="00552F9B" w:rsidRDefault="00552F9B" w:rsidP="00552F9B">
            <w:pPr>
              <w:pStyle w:val="Heading4"/>
            </w:pPr>
          </w:p>
          <w:p w14:paraId="7D2C6671" w14:textId="4508A103" w:rsidR="00552F9B" w:rsidRPr="00552F9B" w:rsidRDefault="00552F9B" w:rsidP="00552F9B"/>
        </w:tc>
        <w:tc>
          <w:tcPr>
            <w:tcW w:w="450" w:type="dxa"/>
            <w:tcBorders>
              <w:left w:val="single" w:sz="4" w:space="0" w:color="D9D9D9" w:themeColor="background1" w:themeShade="D9"/>
            </w:tcBorders>
          </w:tcPr>
          <w:p w14:paraId="2B62FF0E" w14:textId="77777777" w:rsidR="00144072" w:rsidRPr="00997E86" w:rsidRDefault="00144072" w:rsidP="00144072">
            <w:pPr>
              <w:pStyle w:val="Heading1"/>
            </w:pPr>
          </w:p>
        </w:tc>
        <w:tc>
          <w:tcPr>
            <w:tcW w:w="6480" w:type="dxa"/>
            <w:gridSpan w:val="2"/>
          </w:tcPr>
          <w:sdt>
            <w:sdtPr>
              <w:id w:val="864106690"/>
              <w:placeholder>
                <w:docPart w:val="861CDD12289F4B179C79978404709E1D"/>
              </w:placeholder>
              <w:temporary/>
              <w:showingPlcHdr/>
              <w15:appearance w15:val="hidden"/>
            </w:sdtPr>
            <w:sdtEndPr/>
            <w:sdtContent>
              <w:p w14:paraId="0FDF7542" w14:textId="77777777" w:rsidR="00144072" w:rsidRDefault="00144072" w:rsidP="00144072">
                <w:pPr>
                  <w:pStyle w:val="Heading1"/>
                </w:pPr>
                <w:r>
                  <w:t>Experience</w:t>
                </w:r>
              </w:p>
            </w:sdtContent>
          </w:sdt>
          <w:p w14:paraId="0AA22F29" w14:textId="4F1DF147" w:rsidR="00552F9B" w:rsidRPr="00BD381C" w:rsidRDefault="00CF3D1A" w:rsidP="00552F9B">
            <w:pPr>
              <w:pStyle w:val="Heading3"/>
              <w:rPr>
                <w:b/>
                <w:bCs/>
              </w:rPr>
            </w:pPr>
            <w:r w:rsidRPr="00BD381C">
              <w:rPr>
                <w:b/>
                <w:bCs/>
              </w:rPr>
              <w:t>Local CDL-A driver</w:t>
            </w:r>
          </w:p>
          <w:p w14:paraId="0AF7E4A1" w14:textId="6DE7C607" w:rsidR="004103C0" w:rsidRDefault="006D0BB0" w:rsidP="004103C0">
            <w:pPr>
              <w:pStyle w:val="Heading5"/>
            </w:pPr>
            <w:r>
              <w:t>Forward</w:t>
            </w:r>
            <w:r w:rsidR="00FD631E">
              <w:t xml:space="preserve"> </w:t>
            </w:r>
            <w:r>
              <w:t>/</w:t>
            </w:r>
            <w:r w:rsidR="00FD631E">
              <w:t xml:space="preserve"> </w:t>
            </w:r>
            <w:r>
              <w:t>MCO</w:t>
            </w:r>
            <w:r w:rsidR="00FD631E">
              <w:t>-Orlando / 2017-current</w:t>
            </w:r>
          </w:p>
          <w:p w14:paraId="630AB8D2" w14:textId="78753466" w:rsidR="006C2DFF" w:rsidRPr="00A6425D" w:rsidRDefault="00EF3BED" w:rsidP="00A6425D">
            <w:pPr>
              <w:pStyle w:val="JobDescription"/>
              <w:rPr>
                <w:rStyle w:val="JobDescriptionChar"/>
              </w:rPr>
            </w:pPr>
            <w:r>
              <w:rPr>
                <w:rStyle w:val="JobDescriptionChar"/>
              </w:rPr>
              <w:t xml:space="preserve">CDL-A local driver in Orlando. </w:t>
            </w:r>
            <w:r w:rsidR="00F9181A">
              <w:rPr>
                <w:rStyle w:val="JobDescriptionChar"/>
              </w:rPr>
              <w:t xml:space="preserve">I </w:t>
            </w:r>
            <w:r w:rsidR="00665486">
              <w:rPr>
                <w:rStyle w:val="JobDescriptionChar"/>
              </w:rPr>
              <w:t>make</w:t>
            </w:r>
            <w:r w:rsidR="00CF3D1A">
              <w:rPr>
                <w:rStyle w:val="JobDescriptionChar"/>
              </w:rPr>
              <w:t xml:space="preserve"> timely </w:t>
            </w:r>
            <w:r>
              <w:rPr>
                <w:rStyle w:val="JobDescriptionChar"/>
              </w:rPr>
              <w:t>pickups and deliveries around town and to other terminals in Florida</w:t>
            </w:r>
            <w:r w:rsidR="008A7843">
              <w:rPr>
                <w:rStyle w:val="JobDescriptionChar"/>
              </w:rPr>
              <w:t xml:space="preserve"> and loading</w:t>
            </w:r>
            <w:r>
              <w:rPr>
                <w:rStyle w:val="JobDescriptionChar"/>
              </w:rPr>
              <w:t xml:space="preserve"> and unloading trucks</w:t>
            </w:r>
            <w:r w:rsidR="00CF3D1A">
              <w:rPr>
                <w:rStyle w:val="JobDescriptionChar"/>
              </w:rPr>
              <w:t>.</w:t>
            </w:r>
            <w:r>
              <w:rPr>
                <w:rStyle w:val="JobDescriptionChar"/>
              </w:rPr>
              <w:t xml:space="preserve"> </w:t>
            </w:r>
          </w:p>
          <w:p w14:paraId="0342F90D" w14:textId="4B6BCB0C" w:rsidR="00A6425D" w:rsidRDefault="00EF3BED" w:rsidP="00EF3BED">
            <w:pPr>
              <w:pStyle w:val="ListBullet"/>
            </w:pPr>
            <w:r>
              <w:t xml:space="preserve">Making local pickups and </w:t>
            </w:r>
            <w:r w:rsidR="00CF3D1A">
              <w:t>deliveries</w:t>
            </w:r>
          </w:p>
          <w:p w14:paraId="01595F5C" w14:textId="69CD7258" w:rsidR="00CF3D1A" w:rsidRDefault="00CF3D1A" w:rsidP="00EF3BED">
            <w:pPr>
              <w:pStyle w:val="ListBullet"/>
            </w:pPr>
            <w:r>
              <w:t>Loading and unloading trucks</w:t>
            </w:r>
          </w:p>
          <w:p w14:paraId="09A88379" w14:textId="542EA391" w:rsidR="00CF3D1A" w:rsidRDefault="00CF3D1A" w:rsidP="00EF3BED">
            <w:pPr>
              <w:pStyle w:val="ListBullet"/>
            </w:pPr>
            <w:r>
              <w:t>Supporting dock operations</w:t>
            </w:r>
          </w:p>
          <w:p w14:paraId="3B591A60" w14:textId="715B6607" w:rsidR="00A6425D" w:rsidRPr="00630610" w:rsidRDefault="00630610" w:rsidP="00A6425D">
            <w:pPr>
              <w:pStyle w:val="Heading3"/>
              <w:rPr>
                <w:b/>
                <w:bCs/>
              </w:rPr>
            </w:pPr>
            <w:r w:rsidRPr="00630610">
              <w:rPr>
                <w:b/>
                <w:bCs/>
              </w:rPr>
              <w:t>Owner/Operator/Manager</w:t>
            </w:r>
          </w:p>
          <w:p w14:paraId="6455A69F" w14:textId="273E40D7" w:rsidR="00A6425D" w:rsidRDefault="004B5B97" w:rsidP="00A6425D">
            <w:pPr>
              <w:pStyle w:val="Heading5"/>
            </w:pPr>
            <w:r>
              <w:t>Leased to Forward Air / Greenville, TN. / 2009-2017</w:t>
            </w:r>
          </w:p>
          <w:p w14:paraId="44E6191F" w14:textId="180C4E03" w:rsidR="00A6425D" w:rsidRPr="00A6425D" w:rsidRDefault="00955630" w:rsidP="00A6425D">
            <w:pPr>
              <w:pStyle w:val="JobDescription"/>
              <w:rPr>
                <w:rStyle w:val="JobDescriptionChar"/>
              </w:rPr>
            </w:pPr>
            <w:r>
              <w:t>Transported LTL freight throughout the United States.</w:t>
            </w:r>
          </w:p>
          <w:p w14:paraId="069CE580" w14:textId="652C30C5" w:rsidR="00A6425D" w:rsidRDefault="00955630" w:rsidP="00955630">
            <w:pPr>
              <w:pStyle w:val="ListBullet"/>
            </w:pPr>
            <w:r>
              <w:t>Expedited team operation</w:t>
            </w:r>
          </w:p>
          <w:p w14:paraId="6B57EFD9" w14:textId="1E881C41" w:rsidR="00955630" w:rsidRDefault="00AE043A" w:rsidP="00955630">
            <w:pPr>
              <w:pStyle w:val="ListBullet"/>
            </w:pPr>
            <w:r>
              <w:t>Specialized airport services</w:t>
            </w:r>
          </w:p>
          <w:p w14:paraId="66B09CDD" w14:textId="64E4924E" w:rsidR="00AE043A" w:rsidRDefault="00AE043A" w:rsidP="00955630">
            <w:pPr>
              <w:pStyle w:val="ListBullet"/>
            </w:pPr>
            <w:r>
              <w:t>Owned and managed three trucks</w:t>
            </w:r>
          </w:p>
          <w:p w14:paraId="4C1D24CF" w14:textId="3965AD5B" w:rsidR="00A6425D" w:rsidRPr="00BC6A68" w:rsidRDefault="00BC6A68" w:rsidP="00BC6A68">
            <w:pPr>
              <w:pStyle w:val="Heading3"/>
              <w:rPr>
                <w:b/>
                <w:bCs/>
              </w:rPr>
            </w:pPr>
            <w:r w:rsidRPr="00630610">
              <w:rPr>
                <w:b/>
                <w:bCs/>
              </w:rPr>
              <w:t>Owner/Operator/Manager</w:t>
            </w:r>
          </w:p>
          <w:p w14:paraId="1519F3B7" w14:textId="44434FA3" w:rsidR="00A6425D" w:rsidRDefault="00AE043A" w:rsidP="00A6425D">
            <w:pPr>
              <w:pStyle w:val="Heading5"/>
            </w:pPr>
            <w:r>
              <w:t>Leased to Landstar / Jacksonville, FL. / 2004-2009</w:t>
            </w:r>
          </w:p>
          <w:p w14:paraId="1FA77725" w14:textId="69E1E2CE" w:rsidR="00A6425D" w:rsidRPr="00A6425D" w:rsidRDefault="00AE043A" w:rsidP="00A6425D">
            <w:pPr>
              <w:pStyle w:val="JobDescription"/>
              <w:rPr>
                <w:rStyle w:val="JobDescriptionChar"/>
              </w:rPr>
            </w:pPr>
            <w:r>
              <w:t xml:space="preserve">Worked with Landstar agents to book </w:t>
            </w:r>
            <w:r w:rsidR="00665486">
              <w:t>cargo</w:t>
            </w:r>
            <w:r w:rsidR="0046129C">
              <w:t xml:space="preserve"> across the U.S.</w:t>
            </w:r>
            <w:r w:rsidR="00665486">
              <w:t>,</w:t>
            </w:r>
            <w:r w:rsidR="0046129C">
              <w:t xml:space="preserve"> Specializing in convention operations and transport.</w:t>
            </w:r>
          </w:p>
          <w:p w14:paraId="687CB1B2" w14:textId="77777777" w:rsidR="00A6425D" w:rsidRDefault="0046129C" w:rsidP="0046129C">
            <w:pPr>
              <w:pStyle w:val="ListBullet"/>
            </w:pPr>
            <w:r>
              <w:t xml:space="preserve">Setup and breakdown of </w:t>
            </w:r>
            <w:r w:rsidR="0051432E">
              <w:t>trade shows</w:t>
            </w:r>
          </w:p>
          <w:p w14:paraId="4336AE06" w14:textId="6D338F0B" w:rsidR="0051432E" w:rsidRDefault="0051432E" w:rsidP="0046129C">
            <w:pPr>
              <w:pStyle w:val="ListBullet"/>
            </w:pPr>
            <w:r>
              <w:t>Loading and unloading of specialized freight</w:t>
            </w:r>
          </w:p>
          <w:p w14:paraId="259C9C2E" w14:textId="77777777" w:rsidR="0051432E" w:rsidRDefault="0051432E" w:rsidP="0046129C">
            <w:pPr>
              <w:pStyle w:val="ListBullet"/>
            </w:pPr>
            <w:r>
              <w:t>Pickup and delivery to convention centers</w:t>
            </w:r>
          </w:p>
          <w:p w14:paraId="5D345242" w14:textId="77777777" w:rsidR="0051432E" w:rsidRPr="006C2DFF" w:rsidRDefault="0051432E" w:rsidP="0051432E">
            <w:pPr>
              <w:pStyle w:val="ListBullet"/>
              <w:numPr>
                <w:ilvl w:val="0"/>
                <w:numId w:val="0"/>
              </w:numPr>
            </w:pPr>
          </w:p>
        </w:tc>
      </w:tr>
    </w:tbl>
    <w:tbl>
      <w:tblPr>
        <w:tblpPr w:leftFromText="180" w:rightFromText="180" w:vertAnchor="text" w:horzAnchor="margin" w:tblpXSpec="right" w:tblpY="-140"/>
        <w:tblW w:w="3700" w:type="pct"/>
        <w:tblCellMar>
          <w:left w:w="0" w:type="dxa"/>
          <w:right w:w="0" w:type="dxa"/>
        </w:tblCellMar>
        <w:tblLook w:val="04A0" w:firstRow="1" w:lastRow="0" w:firstColumn="1" w:lastColumn="0" w:noHBand="0" w:noVBand="1"/>
      </w:tblPr>
      <w:tblGrid>
        <w:gridCol w:w="7992"/>
      </w:tblGrid>
      <w:tr w:rsidR="00FF0F0E" w:rsidRPr="00FF0F0E" w14:paraId="30567EAF" w14:textId="77777777" w:rsidTr="00797944">
        <w:trPr>
          <w:trHeight w:val="1633"/>
        </w:trPr>
        <w:tc>
          <w:tcPr>
            <w:tcW w:w="7991" w:type="dxa"/>
            <w:tcBorders>
              <w:bottom w:val="single" w:sz="4" w:space="0" w:color="FFFFFF" w:themeColor="background1"/>
            </w:tcBorders>
          </w:tcPr>
          <w:p w14:paraId="63DCD79B" w14:textId="40622EAD" w:rsidR="00FF0F0E" w:rsidRPr="00FF0F0E" w:rsidRDefault="00FF0F0E" w:rsidP="00E23B6D">
            <w:pPr>
              <w:spacing w:before="360" w:after="120" w:line="192" w:lineRule="auto"/>
              <w:rPr>
                <w:rFonts w:asciiTheme="majorHAnsi" w:eastAsiaTheme="majorEastAsia" w:hAnsiTheme="majorHAnsi" w:cstheme="majorBidi"/>
                <w:color w:val="CDEDDA" w:themeColor="accent4"/>
                <w:kern w:val="28"/>
                <w:sz w:val="44"/>
                <w:szCs w:val="56"/>
              </w:rPr>
            </w:pPr>
            <w:bookmarkStart w:id="4" w:name="_Hlk142193253"/>
            <w:r w:rsidRPr="00FF0F0E">
              <w:rPr>
                <w:rFonts w:asciiTheme="majorHAnsi" w:eastAsiaTheme="majorEastAsia" w:hAnsiTheme="majorHAnsi" w:cstheme="majorBidi"/>
                <w:color w:val="CDEDDA" w:themeColor="accent4"/>
                <w:kern w:val="28"/>
                <w:sz w:val="44"/>
                <w:szCs w:val="56"/>
              </w:rPr>
              <w:lastRenderedPageBreak/>
              <w:t>William B.</w:t>
            </w:r>
          </w:p>
          <w:p w14:paraId="2A483CF0" w14:textId="77777777" w:rsidR="00FF0F0E" w:rsidRPr="00FF0F0E" w:rsidRDefault="00FF0F0E" w:rsidP="00E23B6D">
            <w:pPr>
              <w:numPr>
                <w:ilvl w:val="1"/>
                <w:numId w:val="0"/>
              </w:numPr>
              <w:spacing w:after="0" w:line="240" w:lineRule="auto"/>
              <w:rPr>
                <w:rFonts w:asciiTheme="majorHAnsi" w:eastAsiaTheme="minorEastAsia" w:hAnsiTheme="majorHAnsi"/>
                <w:color w:val="CDEDDA" w:themeColor="accent4"/>
                <w:sz w:val="44"/>
                <w:szCs w:val="22"/>
              </w:rPr>
            </w:pPr>
            <w:r w:rsidRPr="00FF0F0E">
              <w:rPr>
                <w:rFonts w:asciiTheme="majorHAnsi" w:eastAsiaTheme="minorEastAsia" w:hAnsiTheme="majorHAnsi"/>
                <w:color w:val="CDEDDA" w:themeColor="accent4"/>
                <w:sz w:val="44"/>
                <w:szCs w:val="22"/>
              </w:rPr>
              <w:t>Richmond</w:t>
            </w:r>
          </w:p>
        </w:tc>
      </w:tr>
      <w:tr w:rsidR="00FF0F0E" w:rsidRPr="00FF0F0E" w14:paraId="11977CA8" w14:textId="77777777" w:rsidTr="00797944">
        <w:trPr>
          <w:trHeight w:val="293"/>
        </w:trPr>
        <w:tc>
          <w:tcPr>
            <w:tcW w:w="7991" w:type="dxa"/>
            <w:tcBorders>
              <w:top w:val="single" w:sz="4" w:space="0" w:color="FFFFFF" w:themeColor="background1"/>
            </w:tcBorders>
          </w:tcPr>
          <w:p w14:paraId="0146BB99" w14:textId="15A9FAC6" w:rsidR="00FF0F0E" w:rsidRPr="00FF0F0E" w:rsidRDefault="00BC3FD3" w:rsidP="00E23B6D">
            <w:pPr>
              <w:spacing w:after="0" w:line="240" w:lineRule="auto"/>
              <w:rPr>
                <w:color w:val="FFFFFF" w:themeColor="background1"/>
                <w:spacing w:val="120"/>
                <w:sz w:val="21"/>
              </w:rPr>
            </w:pPr>
            <w:r w:rsidRPr="00BC3FD3">
              <w:rPr>
                <w:color w:val="FFFFFF" w:themeColor="background1"/>
                <w:spacing w:val="120"/>
                <w:sz w:val="21"/>
              </w:rPr>
              <w:t>Software Development Graduate</w:t>
            </w:r>
          </w:p>
        </w:tc>
      </w:tr>
    </w:tbl>
    <w:p w14:paraId="1DC352B5" w14:textId="31E268A5" w:rsidR="00FF0F0E" w:rsidRPr="007C6344" w:rsidRDefault="00613E15" w:rsidP="003C23D0">
      <w:pPr>
        <w:rPr>
          <w:b/>
          <w:bCs/>
          <w:sz w:val="110"/>
          <w:szCs w:val="110"/>
        </w:rPr>
      </w:pPr>
      <w:r w:rsidRPr="007C6344">
        <w:rPr>
          <w:b/>
          <w:bCs/>
          <w:color w:val="FFFFFF" w:themeColor="background1"/>
          <w:sz w:val="110"/>
          <w:szCs w:val="110"/>
        </w:rPr>
        <w:t>W</w:t>
      </w:r>
      <w:bookmarkStart w:id="5" w:name="_Hlk142193276"/>
      <w:bookmarkEnd w:id="4"/>
      <w:r w:rsidR="0073401A" w:rsidRPr="007C6344">
        <w:rPr>
          <w:color w:val="ADE1C2" w:themeColor="accent4" w:themeShade="E6"/>
          <w:sz w:val="110"/>
          <w:szCs w:val="110"/>
        </w:rPr>
        <w:t>/</w:t>
      </w:r>
      <w:r w:rsidR="0073401A" w:rsidRPr="007C6344">
        <w:rPr>
          <w:b/>
          <w:bCs/>
          <w:color w:val="FFFFFF" w:themeColor="background1"/>
          <w:sz w:val="110"/>
          <w:szCs w:val="110"/>
        </w:rPr>
        <w:t>R</w:t>
      </w:r>
      <w:bookmarkEnd w:id="5"/>
      <w:r w:rsidR="003C23D0" w:rsidRPr="007C6344">
        <w:rPr>
          <w:b/>
          <w:bCs/>
          <w:sz w:val="110"/>
          <w:szCs w:val="110"/>
        </w:rPr>
        <w:tab/>
      </w:r>
    </w:p>
    <w:p w14:paraId="4F09EF5F" w14:textId="67FADB7E" w:rsidR="005A20B8" w:rsidRDefault="005A20B8" w:rsidP="003C23D0"/>
    <w:p w14:paraId="2D6EEDD3" w14:textId="77777777" w:rsidR="00E31379" w:rsidRDefault="00E31379" w:rsidP="003C23D0">
      <w:bookmarkStart w:id="6" w:name="_Hlk142193313"/>
    </w:p>
    <w:tbl>
      <w:tblPr>
        <w:tblpPr w:leftFromText="180" w:rightFromText="180" w:vertAnchor="text" w:horzAnchor="margin" w:tblpY="17"/>
        <w:tblW w:w="1649" w:type="pct"/>
        <w:tblCellMar>
          <w:left w:w="0" w:type="dxa"/>
          <w:right w:w="0" w:type="dxa"/>
        </w:tblCellMar>
        <w:tblLook w:val="04A0" w:firstRow="1" w:lastRow="0" w:firstColumn="1" w:lastColumn="0" w:noHBand="0" w:noVBand="1"/>
      </w:tblPr>
      <w:tblGrid>
        <w:gridCol w:w="335"/>
        <w:gridCol w:w="3098"/>
        <w:gridCol w:w="129"/>
      </w:tblGrid>
      <w:tr w:rsidR="00E6551F" w:rsidRPr="00E20C74" w14:paraId="1B9AE79E" w14:textId="77777777" w:rsidTr="00E6551F">
        <w:trPr>
          <w:trHeight w:val="481"/>
        </w:trPr>
        <w:tc>
          <w:tcPr>
            <w:tcW w:w="335" w:type="dxa"/>
            <w:vAlign w:val="center"/>
          </w:tcPr>
          <w:bookmarkStart w:id="7" w:name="_Hlk142193618"/>
          <w:p w14:paraId="37757982" w14:textId="77777777" w:rsidR="00E6551F" w:rsidRPr="00DF2160" w:rsidRDefault="00E6551F" w:rsidP="00E6551F">
            <w:pPr>
              <w:pStyle w:val="Contact"/>
              <w:rPr>
                <w:color w:val="F2F2F2" w:themeColor="background1" w:themeShade="F2"/>
              </w:rPr>
            </w:pPr>
            <w:r w:rsidRPr="00DF2160">
              <w:rPr>
                <w:noProof/>
                <w:color w:val="F2F2F2" w:themeColor="background1" w:themeShade="F2"/>
              </w:rPr>
              <mc:AlternateContent>
                <mc:Choice Requires="wpg">
                  <w:drawing>
                    <wp:inline distT="0" distB="0" distL="0" distR="0" wp14:anchorId="6D125891" wp14:editId="73DC979A">
                      <wp:extent cx="213066" cy="213066"/>
                      <wp:effectExtent l="0" t="0" r="0" b="0"/>
                      <wp:docPr id="465476789" name="Group 465476789"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403705546" name="Rectangle 1403705546">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7079949" name="Graphic 28" descr="Icon Pho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577008" y="2190638"/>
                                  <a:ext cx="90832" cy="90832"/>
                                </a:xfrm>
                                <a:prstGeom prst="rect">
                                  <a:avLst/>
                                </a:prstGeom>
                              </pic:spPr>
                            </pic:pic>
                          </wpg:wgp>
                        </a:graphicData>
                      </a:graphic>
                    </wp:inline>
                  </w:drawing>
                </mc:Choice>
                <mc:Fallback>
                  <w:pict>
                    <v:group w14:anchorId="11374E70" id="Group 465476789" o:spid="_x0000_s1026" alt="Icon Phone" style="width:16.8pt;height:16.8pt;mso-position-horizontal-relative:char;mso-position-vertical-relative:line" coordorigin="5158,21295"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">
                      <v:rect id="Rectangle 1403705546" o:spid="_x0000_s1027" alt="&quot;&quot;"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" fillcolor="#1d3251"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">
                        <v:imagedata r:id="rId24" o:title="Icon Phone"/>
                      </v:shape>
                      <w10:anchorlock/>
                    </v:group>
                  </w:pict>
                </mc:Fallback>
              </mc:AlternateContent>
            </w:r>
          </w:p>
        </w:tc>
        <w:tc>
          <w:tcPr>
            <w:tcW w:w="3098" w:type="dxa"/>
            <w:vAlign w:val="center"/>
          </w:tcPr>
          <w:p w14:paraId="30C34C8A" w14:textId="77777777" w:rsidR="00E6551F" w:rsidRPr="00E20C74" w:rsidRDefault="00E6551F" w:rsidP="00E6551F">
            <w:pPr>
              <w:pStyle w:val="Contact"/>
              <w:rPr>
                <w:color w:val="auto"/>
              </w:rPr>
            </w:pPr>
            <w:r w:rsidRPr="00E20C74">
              <w:rPr>
                <w:color w:val="auto"/>
              </w:rPr>
              <w:t>405-259-8105</w:t>
            </w:r>
          </w:p>
        </w:tc>
        <w:tc>
          <w:tcPr>
            <w:tcW w:w="129" w:type="dxa"/>
          </w:tcPr>
          <w:p w14:paraId="4F5C1B94" w14:textId="77777777" w:rsidR="00E6551F" w:rsidRPr="00E20C74" w:rsidRDefault="00E6551F" w:rsidP="00E6551F">
            <w:pPr>
              <w:pStyle w:val="Contact"/>
              <w:rPr>
                <w:color w:val="auto"/>
              </w:rPr>
            </w:pPr>
          </w:p>
        </w:tc>
      </w:tr>
      <w:tr w:rsidR="00E6551F" w:rsidRPr="00E20C74" w14:paraId="7F94D900" w14:textId="77777777" w:rsidTr="00E6551F">
        <w:trPr>
          <w:trHeight w:val="464"/>
        </w:trPr>
        <w:tc>
          <w:tcPr>
            <w:tcW w:w="335" w:type="dxa"/>
            <w:vAlign w:val="center"/>
          </w:tcPr>
          <w:p w14:paraId="20B44CA0" w14:textId="77777777" w:rsidR="00E6551F" w:rsidRPr="00621B5C" w:rsidRDefault="00E6551F" w:rsidP="00E6551F">
            <w:pPr>
              <w:pStyle w:val="Contact"/>
            </w:pPr>
            <w:r w:rsidRPr="00621B5C">
              <w:rPr>
                <w:noProof/>
              </w:rPr>
              <mc:AlternateContent>
                <mc:Choice Requires="wpg">
                  <w:drawing>
                    <wp:inline distT="0" distB="0" distL="0" distR="0" wp14:anchorId="70B0E28F" wp14:editId="4CF06C47">
                      <wp:extent cx="213066" cy="213066"/>
                      <wp:effectExtent l="0" t="0" r="0" b="0"/>
                      <wp:docPr id="1780835152" name="Group 1780835152"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484114838" name="Rectangle 4841148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2900540" name="Graphic 30" descr="Icon Email"/>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571761" y="2472564"/>
                                  <a:ext cx="97024" cy="74847"/>
                                </a:xfrm>
                                <a:prstGeom prst="rect">
                                  <a:avLst/>
                                </a:prstGeom>
                              </pic:spPr>
                            </pic:pic>
                          </wpg:wgp>
                        </a:graphicData>
                      </a:graphic>
                    </wp:inline>
                  </w:drawing>
                </mc:Choice>
                <mc:Fallback>
                  <w:pict>
                    <v:group w14:anchorId="7F73A4A2" id="Group 1780835152" o:spid="_x0000_s1026" alt="Icon Email" style="width:16.8pt;height:16.8pt;mso-position-horizontal-relative:char;mso-position-vertical-relative:line" coordorigin="5158,2402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">
                      <v:rect id="Rectangle 484114838" o:spid="_x0000_s1027" alt="&quot;&quot;"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" fillcolor="#1d3251"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">
                        <v:imagedata r:id="rId26" o:title="Icon Email"/>
                      </v:shape>
                      <w10:anchorlock/>
                    </v:group>
                  </w:pict>
                </mc:Fallback>
              </mc:AlternateContent>
            </w:r>
          </w:p>
        </w:tc>
        <w:tc>
          <w:tcPr>
            <w:tcW w:w="3098" w:type="dxa"/>
            <w:vAlign w:val="center"/>
          </w:tcPr>
          <w:p w14:paraId="3FEC60C1" w14:textId="77777777" w:rsidR="00E6551F" w:rsidRPr="00E20C74" w:rsidRDefault="00E6551F" w:rsidP="00E6551F">
            <w:pPr>
              <w:pStyle w:val="Contact"/>
              <w:rPr>
                <w:color w:val="auto"/>
              </w:rPr>
            </w:pPr>
            <w:r w:rsidRPr="00E20C74">
              <w:rPr>
                <w:color w:val="auto"/>
              </w:rPr>
              <w:t>Wrich51697@outlook.com</w:t>
            </w:r>
          </w:p>
        </w:tc>
        <w:tc>
          <w:tcPr>
            <w:tcW w:w="129" w:type="dxa"/>
          </w:tcPr>
          <w:p w14:paraId="6A48A2A7" w14:textId="77777777" w:rsidR="00E6551F" w:rsidRPr="00E20C74" w:rsidRDefault="00E6551F" w:rsidP="00E6551F">
            <w:pPr>
              <w:pStyle w:val="Contact"/>
              <w:rPr>
                <w:color w:val="auto"/>
              </w:rPr>
            </w:pPr>
          </w:p>
        </w:tc>
      </w:tr>
      <w:tr w:rsidR="00E6551F" w:rsidRPr="00E20C74" w14:paraId="5907B1E7" w14:textId="77777777" w:rsidTr="00E6551F">
        <w:trPr>
          <w:trHeight w:val="494"/>
        </w:trPr>
        <w:tc>
          <w:tcPr>
            <w:tcW w:w="335" w:type="dxa"/>
            <w:vAlign w:val="center"/>
          </w:tcPr>
          <w:p w14:paraId="0C55CA44" w14:textId="77777777" w:rsidR="00E6551F" w:rsidRPr="00621B5C" w:rsidRDefault="00E6551F" w:rsidP="00E6551F">
            <w:pPr>
              <w:pStyle w:val="Contact"/>
            </w:pPr>
            <w:r w:rsidRPr="00621B5C">
              <w:rPr>
                <w:noProof/>
              </w:rPr>
              <mc:AlternateContent>
                <mc:Choice Requires="wpg">
                  <w:drawing>
                    <wp:inline distT="0" distB="0" distL="0" distR="0" wp14:anchorId="3E76C206" wp14:editId="6CFE3F09">
                      <wp:extent cx="213066" cy="213066"/>
                      <wp:effectExtent l="0" t="0" r="0" b="0"/>
                      <wp:docPr id="1792167365" name="Group 1792167365"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336427365" name="Rectangle 1336427365">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0077253" name="Graphic 29" descr="Icon Location"/>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583197" y="2724555"/>
                                  <a:ext cx="78455" cy="116847"/>
                                </a:xfrm>
                                <a:prstGeom prst="rect">
                                  <a:avLst/>
                                </a:prstGeom>
                              </pic:spPr>
                            </pic:pic>
                          </wpg:wgp>
                        </a:graphicData>
                      </a:graphic>
                    </wp:inline>
                  </w:drawing>
                </mc:Choice>
                <mc:Fallback>
                  <w:pict>
                    <v:group w14:anchorId="23D51F7A" id="Group 1792167365" o:spid="_x0000_s1026" alt="Icon Location" style="width:16.8pt;height:16.8pt;mso-position-horizontal-relative:char;mso-position-vertical-relative:line" coordorigin="5158,26764"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">
                      <v:rect id="Rectangle 1336427365" o:spid="_x0000_s1027" alt="&quot;&quot;"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" fillcolor="#1d3251" stroked="f" strokeweight="1pt">
                        <o:lock v:ext="edit" aspectratio="t"/>
                      </v:rect>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">
                        <v:imagedata r:id="rId28" o:title="Icon Location"/>
                      </v:shape>
                      <w10:anchorlock/>
                    </v:group>
                  </w:pict>
                </mc:Fallback>
              </mc:AlternateContent>
            </w:r>
          </w:p>
        </w:tc>
        <w:tc>
          <w:tcPr>
            <w:tcW w:w="3098" w:type="dxa"/>
            <w:vAlign w:val="center"/>
          </w:tcPr>
          <w:p w14:paraId="523D5085" w14:textId="77777777" w:rsidR="00E6551F" w:rsidRPr="00E20C74" w:rsidRDefault="00E6551F" w:rsidP="00E6551F">
            <w:pPr>
              <w:pStyle w:val="Contact"/>
              <w:rPr>
                <w:color w:val="auto"/>
              </w:rPr>
            </w:pPr>
            <w:r w:rsidRPr="00E20C74">
              <w:rPr>
                <w:color w:val="auto"/>
              </w:rPr>
              <w:t>Apopka, Florida, Orange</w:t>
            </w:r>
          </w:p>
        </w:tc>
        <w:tc>
          <w:tcPr>
            <w:tcW w:w="129" w:type="dxa"/>
          </w:tcPr>
          <w:p w14:paraId="1546D28A" w14:textId="77777777" w:rsidR="00E6551F" w:rsidRPr="00E20C74" w:rsidRDefault="00E6551F" w:rsidP="00E6551F">
            <w:pPr>
              <w:pStyle w:val="Contact"/>
              <w:rPr>
                <w:color w:val="auto"/>
              </w:rPr>
            </w:pPr>
          </w:p>
        </w:tc>
      </w:tr>
      <w:tr w:rsidR="00E6551F" w:rsidRPr="00E20C74" w14:paraId="73E9D80D" w14:textId="77777777" w:rsidTr="00E6551F">
        <w:trPr>
          <w:trHeight w:val="481"/>
        </w:trPr>
        <w:tc>
          <w:tcPr>
            <w:tcW w:w="335" w:type="dxa"/>
            <w:vAlign w:val="center"/>
          </w:tcPr>
          <w:p w14:paraId="1740C67C" w14:textId="77777777" w:rsidR="00E6551F" w:rsidRPr="00EF30F8" w:rsidRDefault="00E6551F" w:rsidP="00E6551F">
            <w:pPr>
              <w:pStyle w:val="Contact"/>
              <w:rPr>
                <w:color w:val="FFFFFF" w:themeColor="background1"/>
              </w:rPr>
            </w:pPr>
            <w:r w:rsidRPr="00EF30F8">
              <w:rPr>
                <w:noProof/>
                <w:color w:val="FFFFFF" w:themeColor="background1"/>
              </w:rPr>
              <mc:AlternateContent>
                <mc:Choice Requires="wpg">
                  <w:drawing>
                    <wp:inline distT="0" distB="0" distL="0" distR="0" wp14:anchorId="70C53AD2" wp14:editId="596E828C">
                      <wp:extent cx="213066" cy="213066"/>
                      <wp:effectExtent l="0" t="0" r="0" b="0"/>
                      <wp:docPr id="577912913" name="Group 577912913" descr="Icon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635795416" name="Rectangle 635795416">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10518597" name="Graphic 34" descr="Call center"/>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554464" y="2988480"/>
                                  <a:ext cx="135920" cy="135920"/>
                                </a:xfrm>
                                <a:prstGeom prst="rect">
                                  <a:avLst/>
                                </a:prstGeom>
                              </pic:spPr>
                            </pic:pic>
                          </wpg:wgp>
                        </a:graphicData>
                      </a:graphic>
                    </wp:inline>
                  </w:drawing>
                </mc:Choice>
                <mc:Fallback>
                  <w:pict>
                    <v:group w14:anchorId="73396379" id="Group 577912913" o:spid="_x0000_s1026" alt="Icon LinkedIn" style="width:16.8pt;height:16.8pt;mso-position-horizontal-relative:char;mso-position-vertical-relative:line" coordorigin="5158,2949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">
                      <v:rect id="Rectangle 635795416"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" fillcolor="#1d3251" stroked="f" strokeweight="1p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">
                        <v:imagedata r:id="rId30" o:title="Call center"/>
                      </v:shape>
                      <w10:anchorlock/>
                    </v:group>
                  </w:pict>
                </mc:Fallback>
              </mc:AlternateContent>
            </w:r>
          </w:p>
        </w:tc>
        <w:tc>
          <w:tcPr>
            <w:tcW w:w="3098" w:type="dxa"/>
            <w:vAlign w:val="center"/>
          </w:tcPr>
          <w:p w14:paraId="2B0B352D" w14:textId="77777777" w:rsidR="00E6551F" w:rsidRPr="00E20C74" w:rsidRDefault="00E6551F" w:rsidP="00E6551F">
            <w:pPr>
              <w:pStyle w:val="Contact"/>
              <w:rPr>
                <w:color w:val="auto"/>
              </w:rPr>
            </w:pPr>
            <w:r w:rsidRPr="00E20C74">
              <w:rPr>
                <w:color w:val="auto"/>
              </w:rPr>
              <w:t>www.linkedin.com/in/william-richmond-b22baa107</w:t>
            </w:r>
          </w:p>
        </w:tc>
        <w:tc>
          <w:tcPr>
            <w:tcW w:w="129" w:type="dxa"/>
          </w:tcPr>
          <w:p w14:paraId="6803C6AD" w14:textId="77777777" w:rsidR="00E6551F" w:rsidRPr="00E20C74" w:rsidRDefault="00E6551F" w:rsidP="00E6551F">
            <w:pPr>
              <w:pStyle w:val="Contact"/>
              <w:rPr>
                <w:color w:val="auto"/>
              </w:rPr>
            </w:pPr>
          </w:p>
        </w:tc>
      </w:tr>
    </w:tbl>
    <w:tbl>
      <w:tblPr>
        <w:tblStyle w:val="TableGrid"/>
        <w:tblpPr w:leftFromText="180" w:rightFromText="180" w:vertAnchor="text" w:horzAnchor="margin" w:tblpXSpec="right" w:tblpY="137"/>
        <w:tblW w:w="0" w:type="auto"/>
        <w:tblBorders>
          <w:bottom w:val="none" w:sz="0" w:space="0" w:color="auto"/>
          <w:right w:val="none" w:sz="0" w:space="0" w:color="auto"/>
        </w:tblBorders>
        <w:tblLook w:val="04A0" w:firstRow="1" w:lastRow="0" w:firstColumn="1" w:lastColumn="0" w:noHBand="0" w:noVBand="1"/>
      </w:tblPr>
      <w:tblGrid>
        <w:gridCol w:w="6997"/>
      </w:tblGrid>
      <w:tr w:rsidR="00CD2BF4" w14:paraId="39EB4F02" w14:textId="77777777" w:rsidTr="00957031">
        <w:trPr>
          <w:trHeight w:val="11772"/>
        </w:trPr>
        <w:tc>
          <w:tcPr>
            <w:tcW w:w="6997" w:type="dxa"/>
          </w:tcPr>
          <w:bookmarkEnd w:id="7"/>
          <w:p w14:paraId="16A9ED7B" w14:textId="77777777" w:rsidR="001043F1" w:rsidRPr="001F5E2F" w:rsidRDefault="001043F1" w:rsidP="001043F1">
            <w:pPr>
              <w:rPr>
                <w:color w:val="15253C" w:themeColor="accent1" w:themeShade="BF"/>
                <w:sz w:val="32"/>
                <w:szCs w:val="32"/>
              </w:rPr>
            </w:pPr>
            <w:r w:rsidRPr="001F5E2F">
              <w:rPr>
                <w:color w:val="15253C" w:themeColor="accent1" w:themeShade="BF"/>
                <w:sz w:val="32"/>
                <w:szCs w:val="32"/>
              </w:rPr>
              <w:t>E X P E R I E N C E</w:t>
            </w:r>
          </w:p>
          <w:p w14:paraId="10083864" w14:textId="77777777" w:rsidR="001043F1" w:rsidRPr="001F5E2F" w:rsidRDefault="001043F1" w:rsidP="001043F1">
            <w:pPr>
              <w:rPr>
                <w:sz w:val="22"/>
                <w:szCs w:val="22"/>
              </w:rPr>
            </w:pPr>
          </w:p>
          <w:p w14:paraId="26680A5A" w14:textId="77777777" w:rsidR="001043F1" w:rsidRPr="00BD381C" w:rsidRDefault="001043F1" w:rsidP="001043F1">
            <w:pPr>
              <w:rPr>
                <w:b/>
                <w:bCs/>
                <w:color w:val="15253C" w:themeColor="accent1" w:themeShade="BF"/>
                <w:sz w:val="22"/>
                <w:szCs w:val="22"/>
              </w:rPr>
            </w:pPr>
            <w:r w:rsidRPr="00BD381C">
              <w:rPr>
                <w:b/>
                <w:bCs/>
                <w:color w:val="15253C" w:themeColor="accent1" w:themeShade="BF"/>
                <w:sz w:val="22"/>
                <w:szCs w:val="22"/>
              </w:rPr>
              <w:t>Lab technician and fitter</w:t>
            </w:r>
          </w:p>
          <w:p w14:paraId="0061F71D" w14:textId="77777777" w:rsidR="001043F1" w:rsidRPr="001043F1" w:rsidRDefault="001043F1" w:rsidP="001043F1"/>
          <w:p w14:paraId="4951D3E6" w14:textId="77777777" w:rsidR="001043F1" w:rsidRPr="001043F1" w:rsidRDefault="001043F1" w:rsidP="001043F1">
            <w:pPr>
              <w:rPr>
                <w:i/>
                <w:iCs/>
              </w:rPr>
            </w:pPr>
            <w:r w:rsidRPr="001043F1">
              <w:rPr>
                <w:i/>
                <w:iCs/>
              </w:rPr>
              <w:t>Progressive Orthotics and Prosthetics Services / Tulsa, OK. / 2003-2004</w:t>
            </w:r>
          </w:p>
          <w:p w14:paraId="633AF984" w14:textId="77777777" w:rsidR="001043F1" w:rsidRPr="001043F1" w:rsidRDefault="001043F1" w:rsidP="001043F1"/>
          <w:p w14:paraId="688338CF" w14:textId="77777777" w:rsidR="001043F1" w:rsidRPr="001043F1" w:rsidRDefault="001043F1" w:rsidP="001043F1">
            <w:r w:rsidRPr="001043F1">
              <w:t>Fitting patients with orthotic and prosthetic devices. Casting patient’s extremities for manufacturing orthotic and prosthetic devices.</w:t>
            </w:r>
          </w:p>
          <w:p w14:paraId="0D2740B5" w14:textId="77777777" w:rsidR="001043F1" w:rsidRPr="001043F1" w:rsidRDefault="001043F1" w:rsidP="001043F1">
            <w:r w:rsidRPr="001043F1">
              <w:t>Design and build orthotics and prosthetics using the standards and practices set forth by AOPA.</w:t>
            </w:r>
          </w:p>
          <w:p w14:paraId="35EA1B9F" w14:textId="0DF6C7D5" w:rsidR="001043F1" w:rsidRPr="001043F1" w:rsidRDefault="00B20CB7" w:rsidP="001043F1">
            <w:pPr>
              <w:numPr>
                <w:ilvl w:val="0"/>
                <w:numId w:val="10"/>
              </w:numPr>
            </w:pPr>
            <w:r>
              <w:t>made</w:t>
            </w:r>
            <w:r w:rsidR="001043F1" w:rsidRPr="001043F1">
              <w:t xml:space="preserve"> </w:t>
            </w:r>
            <w:r w:rsidRPr="001043F1">
              <w:t>orthotics.</w:t>
            </w:r>
          </w:p>
          <w:p w14:paraId="7132819E" w14:textId="19F1EFB5" w:rsidR="001043F1" w:rsidRPr="001043F1" w:rsidRDefault="00246B06" w:rsidP="001043F1">
            <w:pPr>
              <w:numPr>
                <w:ilvl w:val="0"/>
                <w:numId w:val="10"/>
              </w:numPr>
            </w:pPr>
            <w:r>
              <w:t>m</w:t>
            </w:r>
            <w:r w:rsidR="001043F1" w:rsidRPr="001043F1">
              <w:t xml:space="preserve">ade </w:t>
            </w:r>
            <w:r w:rsidR="00B20CB7" w:rsidRPr="001043F1">
              <w:t>prosthetics.</w:t>
            </w:r>
          </w:p>
          <w:p w14:paraId="39A388F4" w14:textId="304C8B57" w:rsidR="001043F1" w:rsidRPr="001043F1" w:rsidRDefault="00246B06" w:rsidP="001043F1">
            <w:pPr>
              <w:numPr>
                <w:ilvl w:val="0"/>
                <w:numId w:val="10"/>
              </w:numPr>
            </w:pPr>
            <w:r>
              <w:t>f</w:t>
            </w:r>
            <w:r w:rsidR="001043F1" w:rsidRPr="001043F1">
              <w:t xml:space="preserve">itted the above </w:t>
            </w:r>
            <w:r w:rsidR="00B20CB7" w:rsidRPr="001043F1">
              <w:t>appliances.</w:t>
            </w:r>
          </w:p>
          <w:p w14:paraId="51C9CA89" w14:textId="77777777" w:rsidR="001043F1" w:rsidRPr="001043F1" w:rsidRDefault="001043F1" w:rsidP="001043F1"/>
          <w:p w14:paraId="456BD810" w14:textId="77777777" w:rsidR="001043F1" w:rsidRPr="00BD381C" w:rsidRDefault="001043F1" w:rsidP="001043F1">
            <w:pPr>
              <w:rPr>
                <w:b/>
                <w:bCs/>
                <w:color w:val="15253C" w:themeColor="accent1" w:themeShade="BF"/>
                <w:sz w:val="22"/>
                <w:szCs w:val="22"/>
              </w:rPr>
            </w:pPr>
            <w:r w:rsidRPr="00BD381C">
              <w:rPr>
                <w:b/>
                <w:bCs/>
                <w:color w:val="15253C" w:themeColor="accent1" w:themeShade="BF"/>
                <w:sz w:val="22"/>
                <w:szCs w:val="22"/>
              </w:rPr>
              <w:t>Diesel Mechanic</w:t>
            </w:r>
          </w:p>
          <w:p w14:paraId="554CC609" w14:textId="77777777" w:rsidR="001043F1" w:rsidRPr="001043F1" w:rsidRDefault="001043F1" w:rsidP="001043F1"/>
          <w:p w14:paraId="7D563A81" w14:textId="77777777" w:rsidR="001043F1" w:rsidRPr="001043F1" w:rsidRDefault="001043F1" w:rsidP="001043F1">
            <w:pPr>
              <w:rPr>
                <w:i/>
                <w:iCs/>
              </w:rPr>
            </w:pPr>
            <w:r w:rsidRPr="001043F1">
              <w:rPr>
                <w:i/>
                <w:iCs/>
              </w:rPr>
              <w:t>Steve’s Diesel / Tulsa, OK. / 2002-2003</w:t>
            </w:r>
          </w:p>
          <w:p w14:paraId="700F7500" w14:textId="77777777" w:rsidR="001043F1" w:rsidRPr="001043F1" w:rsidRDefault="001043F1" w:rsidP="001043F1"/>
          <w:p w14:paraId="1C0870DF" w14:textId="19027053" w:rsidR="001043F1" w:rsidRPr="001043F1" w:rsidRDefault="00B20CB7" w:rsidP="001043F1">
            <w:r>
              <w:t>I have repaired</w:t>
            </w:r>
            <w:r w:rsidR="001043F1" w:rsidRPr="001043F1">
              <w:t xml:space="preserve">, replaced, or rebuilt parts of semi-trucks and trailers.  </w:t>
            </w:r>
          </w:p>
          <w:p w14:paraId="0ADED5D6" w14:textId="77777777" w:rsidR="001043F1" w:rsidRPr="001043F1" w:rsidRDefault="001043F1" w:rsidP="001043F1"/>
          <w:p w14:paraId="21BE1669" w14:textId="77777777" w:rsidR="001043F1" w:rsidRPr="001043F1" w:rsidRDefault="001043F1" w:rsidP="001043F1"/>
          <w:p w14:paraId="146E7F4E" w14:textId="77777777" w:rsidR="001043F1" w:rsidRPr="00BD381C" w:rsidRDefault="001043F1" w:rsidP="001043F1">
            <w:pPr>
              <w:rPr>
                <w:b/>
                <w:bCs/>
                <w:color w:val="15253C" w:themeColor="accent1" w:themeShade="BF"/>
                <w:sz w:val="22"/>
                <w:szCs w:val="22"/>
              </w:rPr>
            </w:pPr>
            <w:r w:rsidRPr="00BD381C">
              <w:rPr>
                <w:b/>
                <w:bCs/>
                <w:color w:val="15253C" w:themeColor="accent1" w:themeShade="BF"/>
                <w:sz w:val="22"/>
                <w:szCs w:val="22"/>
              </w:rPr>
              <w:t>Local truck driver</w:t>
            </w:r>
          </w:p>
          <w:p w14:paraId="6E169FE9" w14:textId="77777777" w:rsidR="001043F1" w:rsidRPr="001043F1" w:rsidRDefault="001043F1" w:rsidP="001043F1"/>
          <w:p w14:paraId="75019FE8" w14:textId="77777777" w:rsidR="001043F1" w:rsidRPr="001043F1" w:rsidRDefault="001043F1" w:rsidP="001043F1">
            <w:pPr>
              <w:rPr>
                <w:i/>
                <w:iCs/>
              </w:rPr>
            </w:pPr>
            <w:r w:rsidRPr="001043F1">
              <w:rPr>
                <w:i/>
                <w:iCs/>
              </w:rPr>
              <w:t>3C Trucking / Tulsa, OK. / 2002-2002</w:t>
            </w:r>
          </w:p>
          <w:p w14:paraId="5A6087A2" w14:textId="77777777" w:rsidR="001043F1" w:rsidRPr="001043F1" w:rsidRDefault="001043F1" w:rsidP="001043F1"/>
          <w:p w14:paraId="44403189" w14:textId="77777777" w:rsidR="001043F1" w:rsidRPr="001043F1" w:rsidRDefault="001043F1" w:rsidP="001043F1">
            <w:r w:rsidRPr="001043F1">
              <w:t>Drove a specialized end-dump truck delivering sand, gravel, and broken glass to Oklahoma and North Texas glass plants.</w:t>
            </w:r>
          </w:p>
          <w:p w14:paraId="6DB92CE2" w14:textId="77777777" w:rsidR="001043F1" w:rsidRPr="001043F1" w:rsidRDefault="001043F1" w:rsidP="001043F1"/>
          <w:p w14:paraId="73FBCB51" w14:textId="77777777" w:rsidR="001043F1" w:rsidRPr="001043F1" w:rsidRDefault="001043F1" w:rsidP="001043F1"/>
          <w:p w14:paraId="1DB3CDF3" w14:textId="0BFE47A0" w:rsidR="001043F1" w:rsidRPr="00D03B15" w:rsidRDefault="00D03B15" w:rsidP="001043F1">
            <w:pPr>
              <w:rPr>
                <w:b/>
                <w:bCs/>
                <w:color w:val="15253C" w:themeColor="accent1" w:themeShade="BF"/>
                <w:sz w:val="22"/>
                <w:szCs w:val="22"/>
              </w:rPr>
            </w:pPr>
            <w:r w:rsidRPr="00D03B15">
              <w:rPr>
                <w:b/>
                <w:bCs/>
                <w:color w:val="15253C" w:themeColor="accent1" w:themeShade="BF"/>
                <w:sz w:val="22"/>
                <w:szCs w:val="22"/>
              </w:rPr>
              <w:t>Owner/Operator/Manager</w:t>
            </w:r>
          </w:p>
          <w:p w14:paraId="2E9B538C" w14:textId="77777777" w:rsidR="001F7AA5" w:rsidRPr="001043F1" w:rsidRDefault="001F7AA5" w:rsidP="001043F1">
            <w:pPr>
              <w:rPr>
                <w:color w:val="15253C" w:themeColor="accent1" w:themeShade="BF"/>
                <w:sz w:val="22"/>
                <w:szCs w:val="22"/>
              </w:rPr>
            </w:pPr>
          </w:p>
          <w:p w14:paraId="15F0AFEF" w14:textId="77777777" w:rsidR="001043F1" w:rsidRDefault="001043F1" w:rsidP="001043F1">
            <w:pPr>
              <w:rPr>
                <w:i/>
              </w:rPr>
            </w:pPr>
            <w:r w:rsidRPr="001043F1">
              <w:rPr>
                <w:i/>
              </w:rPr>
              <w:t>Leased to Landstar / Jacksonville, FL. / 2004-2009</w:t>
            </w:r>
          </w:p>
          <w:p w14:paraId="2A7B925A" w14:textId="77777777" w:rsidR="001F7AA5" w:rsidRPr="001043F1" w:rsidRDefault="001F7AA5" w:rsidP="001043F1">
            <w:pPr>
              <w:rPr>
                <w:i/>
              </w:rPr>
            </w:pPr>
          </w:p>
          <w:p w14:paraId="4D9A1055" w14:textId="77777777" w:rsidR="001043F1" w:rsidRPr="001043F1" w:rsidRDefault="001043F1" w:rsidP="001043F1">
            <w:r w:rsidRPr="001043F1">
              <w:t>Worked with Landstar agents to book cargo across the U.S., Specializing in heavy and oversized equipment. Picking up and delivering heavy equipment across the U.S. We were responsible for planning the routes and securing all necessary permits.</w:t>
            </w:r>
          </w:p>
          <w:p w14:paraId="2A7162AC" w14:textId="77777777" w:rsidR="001043F1" w:rsidRPr="001043F1" w:rsidRDefault="001043F1" w:rsidP="001043F1"/>
          <w:p w14:paraId="5AE3397F" w14:textId="77777777" w:rsidR="001043F1" w:rsidRPr="001043F1" w:rsidRDefault="001043F1" w:rsidP="001043F1">
            <w:r w:rsidRPr="001043F1">
              <w:t xml:space="preserve"> </w:t>
            </w:r>
          </w:p>
          <w:p w14:paraId="5A21B53F" w14:textId="654046B5" w:rsidR="001043F1" w:rsidRPr="00D03B15" w:rsidRDefault="00D03B15" w:rsidP="001043F1">
            <w:pPr>
              <w:rPr>
                <w:b/>
                <w:bCs/>
                <w:color w:val="15253C" w:themeColor="accent1" w:themeShade="BF"/>
                <w:sz w:val="22"/>
                <w:szCs w:val="22"/>
              </w:rPr>
            </w:pPr>
            <w:r w:rsidRPr="00D03B15">
              <w:rPr>
                <w:b/>
                <w:bCs/>
                <w:color w:val="15253C" w:themeColor="accent1" w:themeShade="BF"/>
                <w:sz w:val="22"/>
                <w:szCs w:val="22"/>
              </w:rPr>
              <w:t>Owner/Operator/Manager</w:t>
            </w:r>
          </w:p>
          <w:p w14:paraId="5A33123E" w14:textId="77777777" w:rsidR="001043F1" w:rsidRPr="001043F1" w:rsidRDefault="001043F1" w:rsidP="001043F1"/>
          <w:p w14:paraId="744FC4FD" w14:textId="77777777" w:rsidR="001043F1" w:rsidRPr="001043F1" w:rsidRDefault="001043F1" w:rsidP="001043F1">
            <w:pPr>
              <w:rPr>
                <w:i/>
                <w:iCs/>
              </w:rPr>
            </w:pPr>
            <w:r w:rsidRPr="001043F1">
              <w:rPr>
                <w:i/>
                <w:iCs/>
              </w:rPr>
              <w:t>Leased to FedEx Custom Critical / Union Town, OH. / 1997-2001</w:t>
            </w:r>
          </w:p>
          <w:p w14:paraId="33451067" w14:textId="77777777" w:rsidR="001043F1" w:rsidRPr="001043F1" w:rsidRDefault="001043F1" w:rsidP="001043F1"/>
          <w:p w14:paraId="221C7CC5" w14:textId="7D812087" w:rsidR="00CD2BF4" w:rsidRDefault="001043F1" w:rsidP="001043F1">
            <w:r w:rsidRPr="00D700A6">
              <w:t>Owned and operated five trucks and managed 30 other trucks for various owners. I dispatched and maintained all trucks according to the owner and DOT rules and regulations. Other responsibilities included recruiting, accounting, payroll, and filing documents with various government agencies</w:t>
            </w:r>
            <w:r w:rsidR="00074EC7">
              <w:t>.</w:t>
            </w:r>
          </w:p>
        </w:tc>
      </w:tr>
    </w:tbl>
    <w:p w14:paraId="236C606C" w14:textId="77777777" w:rsidR="00CD2BF4" w:rsidRDefault="000C629C" w:rsidP="003C23D0">
      <w:r>
        <w:t xml:space="preserve">  </w:t>
      </w:r>
    </w:p>
    <w:p w14:paraId="7551BB7A" w14:textId="007BAB6F" w:rsidR="00B71A3D" w:rsidRDefault="00B71A3D" w:rsidP="003C23D0"/>
    <w:p w14:paraId="6F05DC9E" w14:textId="34B09505" w:rsidR="000C629C" w:rsidRDefault="000C629C" w:rsidP="003C23D0">
      <w:r>
        <w:t xml:space="preserve">  </w:t>
      </w:r>
    </w:p>
    <w:p w14:paraId="46065D84" w14:textId="77777777" w:rsidR="005A1825" w:rsidRDefault="005A1825" w:rsidP="003C23D0"/>
    <w:p w14:paraId="5E7FA052" w14:textId="77777777" w:rsidR="005A1825" w:rsidRDefault="005A1825" w:rsidP="003C23D0"/>
    <w:bookmarkStart w:id="8" w:name="_Hlk142193683" w:displacedByCustomXml="next"/>
    <w:sdt>
      <w:sdtPr>
        <w:rPr>
          <w:rFonts w:eastAsiaTheme="majorEastAsia" w:cstheme="majorBidi"/>
          <w:caps/>
          <w:color w:val="1D3251" w:themeColor="accent1"/>
          <w:spacing w:val="120"/>
          <w:sz w:val="32"/>
          <w:szCs w:val="32"/>
        </w:rPr>
        <w:id w:val="-1146970705"/>
        <w:placeholder>
          <w:docPart w:val="7B30F1999DDA4573B98899B2D8322A19"/>
        </w:placeholder>
        <w:temporary/>
        <w:showingPlcHdr/>
        <w15:appearance w15:val="hidden"/>
      </w:sdtPr>
      <w:sdtEndPr/>
      <w:sdtContent>
        <w:p w14:paraId="27B6BB5F" w14:textId="77777777" w:rsidR="005A1825" w:rsidRPr="005A1825" w:rsidRDefault="005A1825" w:rsidP="005A1825">
          <w:pPr>
            <w:keepNext/>
            <w:keepLines/>
            <w:outlineLvl w:val="0"/>
            <w:rPr>
              <w:rFonts w:eastAsiaTheme="majorEastAsia" w:cstheme="majorBidi"/>
              <w:caps/>
              <w:color w:val="1D3251" w:themeColor="accent1"/>
              <w:spacing w:val="120"/>
              <w:sz w:val="32"/>
              <w:szCs w:val="32"/>
            </w:rPr>
          </w:pPr>
          <w:r w:rsidRPr="005A1825">
            <w:rPr>
              <w:rFonts w:eastAsiaTheme="majorEastAsia" w:cstheme="majorBidi"/>
              <w:caps/>
              <w:color w:val="1D3251" w:themeColor="accent1"/>
              <w:spacing w:val="120"/>
              <w:sz w:val="32"/>
              <w:szCs w:val="32"/>
            </w:rPr>
            <w:t>Skills</w:t>
          </w:r>
        </w:p>
      </w:sdtContent>
    </w:sdt>
    <w:p w14:paraId="283EF2C5" w14:textId="77777777" w:rsidR="005A1825" w:rsidRPr="005A1825" w:rsidRDefault="005A1825" w:rsidP="005A1825">
      <w:r w:rsidRPr="005A1825">
        <w:rPr>
          <w:noProof/>
        </w:rPr>
        <mc:AlternateContent>
          <mc:Choice Requires="wpg">
            <w:drawing>
              <wp:inline distT="0" distB="0" distL="0" distR="0" wp14:anchorId="127C742B" wp14:editId="49B32507">
                <wp:extent cx="2190197" cy="1857375"/>
                <wp:effectExtent l="0" t="0" r="635" b="0"/>
                <wp:docPr id="560581051" name="Group 5605810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190197" cy="1857375"/>
                          <a:chOff x="-38099" y="0"/>
                          <a:chExt cx="2190197" cy="2024737"/>
                        </a:xfrm>
                      </wpg:grpSpPr>
                      <wpg:grpSp>
                        <wpg:cNvPr id="1053543972" name="Group 1053543972" descr="Skill"/>
                        <wpg:cNvGrpSpPr/>
                        <wpg:grpSpPr>
                          <a:xfrm>
                            <a:off x="-38099" y="0"/>
                            <a:ext cx="2190197" cy="319762"/>
                            <a:chOff x="464096" y="4913494"/>
                            <a:chExt cx="2190197" cy="319762"/>
                          </a:xfrm>
                        </wpg:grpSpPr>
                        <wps:wsp>
                          <wps:cNvPr id="2069727826" name="TextBox 55"/>
                          <wps:cNvSpPr txBox="1"/>
                          <wps:spPr>
                            <a:xfrm>
                              <a:off x="502195" y="5081797"/>
                              <a:ext cx="2152098" cy="151459"/>
                            </a:xfrm>
                            <a:prstGeom prst="rect">
                              <a:avLst/>
                            </a:prstGeom>
                            <a:noFill/>
                          </wps:spPr>
                          <wps:txbx>
                            <w:txbxContent>
                              <w:p w14:paraId="15176DF7" w14:textId="5CC053E6" w:rsidR="005A1825" w:rsidRPr="008E2197" w:rsidRDefault="005A1825" w:rsidP="005A1825">
                                <w:pPr>
                                  <w:pStyle w:val="Skill"/>
                                </w:pPr>
                                <w:r>
                                  <w:t xml:space="preserve">Willingness to </w:t>
                                </w:r>
                                <w:r w:rsidR="000A78DC">
                                  <w:t>learn.</w:t>
                                </w:r>
                              </w:p>
                            </w:txbxContent>
                          </wps:txbx>
                          <wps:bodyPr wrap="square" lIns="0" tIns="0" rIns="0" bIns="0" rtlCol="0">
                            <a:noAutofit/>
                          </wps:bodyPr>
                        </wps:wsp>
                        <wps:wsp>
                          <wps:cNvPr id="1470049124" name="Rectangle 1470049124"/>
                          <wps:cNvSpPr/>
                          <wps:spPr>
                            <a:xfrm>
                              <a:off x="502195" y="4913494"/>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18031942" name="Arrow: Pentagon 18031942"/>
                          <wps:cNvSpPr/>
                          <wps:spPr>
                            <a:xfrm>
                              <a:off x="464096" y="4913494"/>
                              <a:ext cx="2028202" cy="163265"/>
                            </a:xfrm>
                            <a:prstGeom prst="homePlate">
                              <a:avLst/>
                            </a:prstGeom>
                            <a:solidFill>
                              <a:srgbClr val="1D3251"/>
                            </a:solidFill>
                            <a:ln w="12700" cap="flat" cmpd="sng" algn="ctr">
                              <a:noFill/>
                              <a:prstDash val="solid"/>
                              <a:miter lim="800000"/>
                            </a:ln>
                            <a:effectLst/>
                          </wps:spPr>
                          <wps:bodyPr wrap="square" rtlCol="0" anchor="ctr">
                            <a:noAutofit/>
                          </wps:bodyPr>
                        </wps:wsp>
                        <wps:wsp>
                          <wps:cNvPr id="38364163" name="TextBox 58"/>
                          <wps:cNvSpPr txBox="1"/>
                          <wps:spPr>
                            <a:xfrm>
                              <a:off x="1174241" y="4913494"/>
                              <a:ext cx="761176" cy="163265"/>
                            </a:xfrm>
                            <a:prstGeom prst="rect">
                              <a:avLst/>
                            </a:prstGeom>
                            <a:noFill/>
                          </wps:spPr>
                          <wps:txbx>
                            <w:txbxContent>
                              <w:p w14:paraId="3EE24D82" w14:textId="77777777" w:rsidR="005A1825" w:rsidRDefault="005A1825" w:rsidP="005A1825">
                                <w:pPr>
                                  <w:pStyle w:val="Skillscore"/>
                                  <w:rPr>
                                    <w:sz w:val="24"/>
                                    <w:szCs w:val="24"/>
                                  </w:rPr>
                                </w:pPr>
                                <w:r>
                                  <w:t>9/10</w:t>
                                </w:r>
                              </w:p>
                            </w:txbxContent>
                          </wps:txbx>
                          <wps:bodyPr wrap="square" lIns="0" tIns="0" rIns="0" bIns="0" rtlCol="0">
                            <a:noAutofit/>
                          </wps:bodyPr>
                        </wps:wsp>
                      </wpg:grpSp>
                      <wpg:grpSp>
                        <wpg:cNvPr id="177951070" name="Group 177951070" descr="Skill"/>
                        <wpg:cNvGrpSpPr/>
                        <wpg:grpSpPr>
                          <a:xfrm>
                            <a:off x="0" y="428549"/>
                            <a:ext cx="2152098" cy="319838"/>
                            <a:chOff x="502195" y="5339487"/>
                            <a:chExt cx="2152098" cy="319838"/>
                          </a:xfrm>
                        </wpg:grpSpPr>
                        <wps:wsp>
                          <wps:cNvPr id="215852880" name="TextBox 114"/>
                          <wps:cNvSpPr txBox="1"/>
                          <wps:spPr>
                            <a:xfrm>
                              <a:off x="502195" y="5507866"/>
                              <a:ext cx="2152098" cy="151459"/>
                            </a:xfrm>
                            <a:prstGeom prst="rect">
                              <a:avLst/>
                            </a:prstGeom>
                            <a:noFill/>
                          </wps:spPr>
                          <wps:txbx>
                            <w:txbxContent>
                              <w:p w14:paraId="2960C36D" w14:textId="77777777" w:rsidR="005A1825" w:rsidRDefault="005A1825" w:rsidP="005A1825">
                                <w:pPr>
                                  <w:pStyle w:val="Skill"/>
                                </w:pPr>
                                <w:r>
                                  <w:t>Communication</w:t>
                                </w:r>
                              </w:p>
                              <w:p w14:paraId="0035ED57" w14:textId="77777777" w:rsidR="005A1825" w:rsidRDefault="005A1825" w:rsidP="005A1825">
                                <w:pPr>
                                  <w:jc w:val="center"/>
                                  <w:rPr>
                                    <w:sz w:val="24"/>
                                    <w:szCs w:val="24"/>
                                  </w:rPr>
                                </w:pPr>
                              </w:p>
                            </w:txbxContent>
                          </wps:txbx>
                          <wps:bodyPr wrap="square" lIns="0" tIns="0" rIns="0" bIns="0" rtlCol="0">
                            <a:noAutofit/>
                          </wps:bodyPr>
                        </wps:wsp>
                        <wps:wsp>
                          <wps:cNvPr id="493750935" name="Rectangle 493750935"/>
                          <wps:cNvSpPr/>
                          <wps:spPr>
                            <a:xfrm>
                              <a:off x="502195" y="5339563"/>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1601913023" name="Arrow: Pentagon 1601913023"/>
                          <wps:cNvSpPr/>
                          <wps:spPr>
                            <a:xfrm>
                              <a:off x="502195" y="5339487"/>
                              <a:ext cx="2000251" cy="168274"/>
                            </a:xfrm>
                            <a:prstGeom prst="homePlate">
                              <a:avLst/>
                            </a:prstGeom>
                            <a:solidFill>
                              <a:srgbClr val="1D3251"/>
                            </a:solidFill>
                            <a:ln w="12700" cap="flat" cmpd="sng" algn="ctr">
                              <a:noFill/>
                              <a:prstDash val="solid"/>
                              <a:miter lim="800000"/>
                            </a:ln>
                            <a:effectLst/>
                          </wps:spPr>
                          <wps:bodyPr wrap="square" rtlCol="0" anchor="ctr">
                            <a:noAutofit/>
                          </wps:bodyPr>
                        </wps:wsp>
                        <wps:wsp>
                          <wps:cNvPr id="157920609" name="TextBox 117"/>
                          <wps:cNvSpPr txBox="1"/>
                          <wps:spPr>
                            <a:xfrm>
                              <a:off x="1174241" y="5339563"/>
                              <a:ext cx="761176" cy="163265"/>
                            </a:xfrm>
                            <a:prstGeom prst="rect">
                              <a:avLst/>
                            </a:prstGeom>
                            <a:noFill/>
                          </wps:spPr>
                          <wps:txbx>
                            <w:txbxContent>
                              <w:p w14:paraId="64B4B2B0" w14:textId="77777777" w:rsidR="005A1825" w:rsidRDefault="007A7E23" w:rsidP="005A1825">
                                <w:pPr>
                                  <w:pStyle w:val="Skillscore"/>
                                  <w:rPr>
                                    <w:sz w:val="24"/>
                                    <w:szCs w:val="24"/>
                                  </w:rPr>
                                </w:pPr>
                                <w:sdt>
                                  <w:sdtPr>
                                    <w:id w:val="618107755"/>
                                    <w:temporary/>
                                    <w:showingPlcHdr/>
                                    <w15:appearance w15:val="hidden"/>
                                  </w:sdtPr>
                                  <w:sdtEndPr/>
                                  <w:sdtContent>
                                    <w:r w:rsidR="005A1825">
                                      <w:t>8 / 10</w:t>
                                    </w:r>
                                  </w:sdtContent>
                                </w:sdt>
                              </w:p>
                            </w:txbxContent>
                          </wps:txbx>
                          <wps:bodyPr wrap="square" lIns="0" tIns="0" rIns="0" bIns="0" rtlCol="0">
                            <a:noAutofit/>
                          </wps:bodyPr>
                        </wps:wsp>
                      </wpg:grpSp>
                      <wpg:grpSp>
                        <wpg:cNvPr id="478641788" name="Group 478641788" descr="Skill"/>
                        <wpg:cNvGrpSpPr/>
                        <wpg:grpSpPr>
                          <a:xfrm>
                            <a:off x="0" y="857250"/>
                            <a:ext cx="2152098" cy="319762"/>
                            <a:chOff x="502195" y="5765632"/>
                            <a:chExt cx="2152098" cy="319762"/>
                          </a:xfrm>
                        </wpg:grpSpPr>
                        <wps:wsp>
                          <wps:cNvPr id="1325993231" name="TextBox 119"/>
                          <wps:cNvSpPr txBox="1"/>
                          <wps:spPr>
                            <a:xfrm>
                              <a:off x="502195" y="5933935"/>
                              <a:ext cx="2152098" cy="151459"/>
                            </a:xfrm>
                            <a:prstGeom prst="rect">
                              <a:avLst/>
                            </a:prstGeom>
                            <a:noFill/>
                          </wps:spPr>
                          <wps:txbx>
                            <w:txbxContent>
                              <w:p w14:paraId="17995C60" w14:textId="77777777" w:rsidR="005A1825" w:rsidRPr="008E2197" w:rsidRDefault="005A1825" w:rsidP="005A1825">
                                <w:pPr>
                                  <w:pStyle w:val="Skill"/>
                                </w:pPr>
                                <w:r>
                                  <w:t>Time Management</w:t>
                                </w:r>
                              </w:p>
                              <w:p w14:paraId="71798233" w14:textId="77777777" w:rsidR="005A1825" w:rsidRDefault="005A1825" w:rsidP="005A1825">
                                <w:pPr>
                                  <w:pStyle w:val="Skill"/>
                                </w:pPr>
                              </w:p>
                              <w:p w14:paraId="5D84DFA1" w14:textId="77777777" w:rsidR="005A1825" w:rsidRDefault="005A1825" w:rsidP="005A1825">
                                <w:pPr>
                                  <w:jc w:val="center"/>
                                  <w:rPr>
                                    <w:sz w:val="24"/>
                                    <w:szCs w:val="24"/>
                                  </w:rPr>
                                </w:pPr>
                              </w:p>
                            </w:txbxContent>
                          </wps:txbx>
                          <wps:bodyPr wrap="square" lIns="0" tIns="0" rIns="0" bIns="0" rtlCol="0">
                            <a:noAutofit/>
                          </wps:bodyPr>
                        </wps:wsp>
                        <wps:wsp>
                          <wps:cNvPr id="1803907962" name="Rectangle 1803907962"/>
                          <wps:cNvSpPr/>
                          <wps:spPr>
                            <a:xfrm>
                              <a:off x="502195" y="5765632"/>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1020291457" name="Arrow: Pentagon 1020291457"/>
                          <wps:cNvSpPr/>
                          <wps:spPr>
                            <a:xfrm>
                              <a:off x="502195" y="5765632"/>
                              <a:ext cx="1990179" cy="163265"/>
                            </a:xfrm>
                            <a:prstGeom prst="homePlate">
                              <a:avLst/>
                            </a:prstGeom>
                            <a:solidFill>
                              <a:srgbClr val="1D3251"/>
                            </a:solidFill>
                            <a:ln w="12700" cap="flat" cmpd="sng" algn="ctr">
                              <a:noFill/>
                              <a:prstDash val="solid"/>
                              <a:miter lim="800000"/>
                            </a:ln>
                            <a:effectLst/>
                          </wps:spPr>
                          <wps:bodyPr wrap="square" rtlCol="0" anchor="ctr">
                            <a:noAutofit/>
                          </wps:bodyPr>
                        </wps:wsp>
                        <wps:wsp>
                          <wps:cNvPr id="1029236147" name="TextBox 122"/>
                          <wps:cNvSpPr txBox="1"/>
                          <wps:spPr>
                            <a:xfrm>
                              <a:off x="1174241" y="5765632"/>
                              <a:ext cx="761176" cy="163265"/>
                            </a:xfrm>
                            <a:prstGeom prst="rect">
                              <a:avLst/>
                            </a:prstGeom>
                            <a:noFill/>
                          </wps:spPr>
                          <wps:txbx>
                            <w:txbxContent>
                              <w:p w14:paraId="7F21CAFE" w14:textId="77777777" w:rsidR="005A1825" w:rsidRDefault="007A7E23" w:rsidP="005A1825">
                                <w:pPr>
                                  <w:pStyle w:val="Skillscore"/>
                                  <w:rPr>
                                    <w:sz w:val="24"/>
                                    <w:szCs w:val="24"/>
                                  </w:rPr>
                                </w:pPr>
                                <w:sdt>
                                  <w:sdtPr>
                                    <w:id w:val="-1227371644"/>
                                    <w:temporary/>
                                    <w:showingPlcHdr/>
                                    <w15:appearance w15:val="hidden"/>
                                  </w:sdtPr>
                                  <w:sdtEndPr/>
                                  <w:sdtContent>
                                    <w:r w:rsidR="005A1825">
                                      <w:t>9 / 10</w:t>
                                    </w:r>
                                  </w:sdtContent>
                                </w:sdt>
                              </w:p>
                              <w:p w14:paraId="4E75765F" w14:textId="77777777" w:rsidR="005A1825" w:rsidRDefault="005A1825" w:rsidP="005A1825">
                                <w:pPr>
                                  <w:jc w:val="center"/>
                                  <w:rPr>
                                    <w:sz w:val="24"/>
                                    <w:szCs w:val="24"/>
                                  </w:rPr>
                                </w:pPr>
                              </w:p>
                            </w:txbxContent>
                          </wps:txbx>
                          <wps:bodyPr wrap="square" lIns="0" tIns="0" rIns="0" bIns="0" rtlCol="0">
                            <a:noAutofit/>
                          </wps:bodyPr>
                        </wps:wsp>
                      </wpg:grpSp>
                      <wpg:grpSp>
                        <wpg:cNvPr id="64389485" name="Group 64389485" descr="Skill"/>
                        <wpg:cNvGrpSpPr/>
                        <wpg:grpSpPr>
                          <a:xfrm>
                            <a:off x="-2" y="1280838"/>
                            <a:ext cx="2152100" cy="324799"/>
                            <a:chOff x="502193" y="6186664"/>
                            <a:chExt cx="2152100" cy="324799"/>
                          </a:xfrm>
                        </wpg:grpSpPr>
                        <wps:wsp>
                          <wps:cNvPr id="1025819410" name="TextBox 124"/>
                          <wps:cNvSpPr txBox="1"/>
                          <wps:spPr>
                            <a:xfrm>
                              <a:off x="502195" y="6360004"/>
                              <a:ext cx="2152098" cy="151459"/>
                            </a:xfrm>
                            <a:prstGeom prst="rect">
                              <a:avLst/>
                            </a:prstGeom>
                            <a:noFill/>
                          </wps:spPr>
                          <wps:txbx>
                            <w:txbxContent>
                              <w:p w14:paraId="56E5E2D9" w14:textId="45B2BF6B" w:rsidR="005A1825" w:rsidRDefault="005A1825" w:rsidP="005A1825">
                                <w:pPr>
                                  <w:pStyle w:val="Skill"/>
                                </w:pPr>
                                <w:r>
                                  <w:t xml:space="preserve">CDL </w:t>
                                </w:r>
                                <w:r w:rsidR="000A78DC">
                                  <w:t xml:space="preserve">Class </w:t>
                                </w:r>
                                <w:r w:rsidR="00B57C34">
                                  <w:t>A Driver</w:t>
                                </w:r>
                              </w:p>
                              <w:p w14:paraId="4C3C7C6B" w14:textId="77777777" w:rsidR="005A1825" w:rsidRDefault="005A1825" w:rsidP="005A1825">
                                <w:pPr>
                                  <w:jc w:val="center"/>
                                  <w:rPr>
                                    <w:sz w:val="24"/>
                                    <w:szCs w:val="24"/>
                                  </w:rPr>
                                </w:pPr>
                              </w:p>
                            </w:txbxContent>
                          </wps:txbx>
                          <wps:bodyPr wrap="square" lIns="0" tIns="0" rIns="0" bIns="0" rtlCol="0">
                            <a:noAutofit/>
                          </wps:bodyPr>
                        </wps:wsp>
                        <wps:wsp>
                          <wps:cNvPr id="520583805" name="Rectangle 520583805"/>
                          <wps:cNvSpPr/>
                          <wps:spPr>
                            <a:xfrm>
                              <a:off x="502195" y="6191701"/>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1888081503" name="Rectangle 1888081503"/>
                          <wps:cNvSpPr/>
                          <wps:spPr>
                            <a:xfrm>
                              <a:off x="502193" y="6186664"/>
                              <a:ext cx="2105190" cy="173340"/>
                            </a:xfrm>
                            <a:prstGeom prst="rect">
                              <a:avLst/>
                            </a:prstGeom>
                            <a:solidFill>
                              <a:srgbClr val="1D3251"/>
                            </a:solidFill>
                            <a:ln w="12700" cap="flat" cmpd="sng" algn="ctr">
                              <a:noFill/>
                              <a:prstDash val="solid"/>
                              <a:miter lim="800000"/>
                            </a:ln>
                            <a:effectLst/>
                          </wps:spPr>
                          <wps:bodyPr wrap="square" rtlCol="0" anchor="ctr">
                            <a:noAutofit/>
                          </wps:bodyPr>
                        </wps:wsp>
                        <wps:wsp>
                          <wps:cNvPr id="282677459" name="TextBox 127"/>
                          <wps:cNvSpPr txBox="1"/>
                          <wps:spPr>
                            <a:xfrm>
                              <a:off x="1174241" y="6191701"/>
                              <a:ext cx="761176" cy="163265"/>
                            </a:xfrm>
                            <a:prstGeom prst="rect">
                              <a:avLst/>
                            </a:prstGeom>
                            <a:noFill/>
                          </wps:spPr>
                          <wps:txbx>
                            <w:txbxContent>
                              <w:p w14:paraId="092A1793" w14:textId="77777777" w:rsidR="005A1825" w:rsidRDefault="007A7E23" w:rsidP="005A1825">
                                <w:pPr>
                                  <w:pStyle w:val="Skillscore"/>
                                  <w:rPr>
                                    <w:sz w:val="24"/>
                                    <w:szCs w:val="24"/>
                                  </w:rPr>
                                </w:pPr>
                                <w:sdt>
                                  <w:sdtPr>
                                    <w:id w:val="-1997178726"/>
                                    <w:temporary/>
                                    <w:showingPlcHdr/>
                                    <w15:appearance w15:val="hidden"/>
                                  </w:sdtPr>
                                  <w:sdtEndPr/>
                                  <w:sdtContent>
                                    <w:r w:rsidR="005A1825">
                                      <w:t>10 / 10</w:t>
                                    </w:r>
                                  </w:sdtContent>
                                </w:sdt>
                              </w:p>
                              <w:p w14:paraId="2ED70D90" w14:textId="77777777" w:rsidR="005A1825" w:rsidRDefault="005A1825" w:rsidP="005A1825">
                                <w:pPr>
                                  <w:jc w:val="center"/>
                                  <w:rPr>
                                    <w:sz w:val="24"/>
                                    <w:szCs w:val="24"/>
                                  </w:rPr>
                                </w:pPr>
                              </w:p>
                            </w:txbxContent>
                          </wps:txbx>
                          <wps:bodyPr wrap="square" lIns="0" tIns="0" rIns="0" bIns="0" rtlCol="0">
                            <a:noAutofit/>
                          </wps:bodyPr>
                        </wps:wsp>
                      </wpg:grpSp>
                      <wpg:grpSp>
                        <wpg:cNvPr id="705780356" name="Group 705780356" descr="Skill"/>
                        <wpg:cNvGrpSpPr/>
                        <wpg:grpSpPr>
                          <a:xfrm>
                            <a:off x="-1" y="1704975"/>
                            <a:ext cx="2152099" cy="319762"/>
                            <a:chOff x="502194" y="6617769"/>
                            <a:chExt cx="2152099" cy="319762"/>
                          </a:xfrm>
                        </wpg:grpSpPr>
                        <wps:wsp>
                          <wps:cNvPr id="632595485" name="TextBox 129"/>
                          <wps:cNvSpPr txBox="1"/>
                          <wps:spPr>
                            <a:xfrm>
                              <a:off x="502195" y="6786072"/>
                              <a:ext cx="2152098" cy="151459"/>
                            </a:xfrm>
                            <a:prstGeom prst="rect">
                              <a:avLst/>
                            </a:prstGeom>
                            <a:noFill/>
                          </wps:spPr>
                          <wps:txbx>
                            <w:txbxContent>
                              <w:p w14:paraId="4F32EDAB" w14:textId="77777777" w:rsidR="005A1825" w:rsidRDefault="005A1825" w:rsidP="005A1825">
                                <w:pPr>
                                  <w:pStyle w:val="Skill"/>
                                </w:pPr>
                                <w:r>
                                  <w:t>Teamwork</w:t>
                                </w:r>
                              </w:p>
                              <w:p w14:paraId="6FD4AA7C" w14:textId="77777777" w:rsidR="005A1825" w:rsidRDefault="005A1825" w:rsidP="005A1825"/>
                            </w:txbxContent>
                          </wps:txbx>
                          <wps:bodyPr wrap="square" lIns="0" tIns="0" rIns="0" bIns="0" rtlCol="0">
                            <a:noAutofit/>
                          </wps:bodyPr>
                        </wps:wsp>
                        <wps:wsp>
                          <wps:cNvPr id="623824996" name="Rectangle 623824996"/>
                          <wps:cNvSpPr/>
                          <wps:spPr>
                            <a:xfrm>
                              <a:off x="502195" y="6617769"/>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480201301" name="Arrow: Pentagon 480201301"/>
                          <wps:cNvSpPr/>
                          <wps:spPr>
                            <a:xfrm>
                              <a:off x="502194" y="6617769"/>
                              <a:ext cx="1952626" cy="162934"/>
                            </a:xfrm>
                            <a:prstGeom prst="homePlate">
                              <a:avLst/>
                            </a:prstGeom>
                            <a:solidFill>
                              <a:srgbClr val="1D3251"/>
                            </a:solidFill>
                            <a:ln w="12700" cap="flat" cmpd="sng" algn="ctr">
                              <a:noFill/>
                              <a:prstDash val="solid"/>
                              <a:miter lim="800000"/>
                            </a:ln>
                            <a:effectLst/>
                          </wps:spPr>
                          <wps:bodyPr wrap="square" rtlCol="0" anchor="ctr">
                            <a:noAutofit/>
                          </wps:bodyPr>
                        </wps:wsp>
                        <wps:wsp>
                          <wps:cNvPr id="1562650319" name="TextBox 132"/>
                          <wps:cNvSpPr txBox="1"/>
                          <wps:spPr>
                            <a:xfrm>
                              <a:off x="1202816" y="6622807"/>
                              <a:ext cx="761176" cy="163265"/>
                            </a:xfrm>
                            <a:prstGeom prst="rect">
                              <a:avLst/>
                            </a:prstGeom>
                            <a:noFill/>
                          </wps:spPr>
                          <wps:txbx>
                            <w:txbxContent>
                              <w:p w14:paraId="4A236FB1" w14:textId="77777777" w:rsidR="005A1825" w:rsidRDefault="005A1825" w:rsidP="005A1825">
                                <w:pPr>
                                  <w:pStyle w:val="Skillscore"/>
                                  <w:rPr>
                                    <w:sz w:val="24"/>
                                    <w:szCs w:val="24"/>
                                  </w:rPr>
                                </w:pPr>
                                <w:r>
                                  <w:t>9/10</w:t>
                                </w:r>
                              </w:p>
                              <w:p w14:paraId="4C80AA13" w14:textId="77777777" w:rsidR="005A1825" w:rsidRDefault="005A1825" w:rsidP="005A1825">
                                <w:pPr>
                                  <w:jc w:val="center"/>
                                  <w:rPr>
                                    <w:sz w:val="24"/>
                                    <w:szCs w:val="24"/>
                                  </w:rPr>
                                </w:pPr>
                              </w:p>
                            </w:txbxContent>
                          </wps:txbx>
                          <wps:bodyPr wrap="square" lIns="0" tIns="0" rIns="0" bIns="0" rtlCol="0">
                            <a:noAutofit/>
                          </wps:bodyPr>
                        </wps:wsp>
                      </wpg:grpSp>
                    </wpg:wgp>
                  </a:graphicData>
                </a:graphic>
              </wp:inline>
            </w:drawing>
          </mc:Choice>
          <mc:Fallback>
            <w:pict>
              <v:group w14:anchorId="127C742B" id="Group 560581051" o:spid="_x0000_s1056" alt="&quot;&quot;" style="width:172.45pt;height:146.25pt;mso-position-horizontal-relative:char;mso-position-vertical-relative:line" coordorigin="-380" coordsize="21901,20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">
                <v:group id="Group 1053543972" o:spid="_x0000_s1057" alt="Skill" style="position:absolute;left:-380;width:21900;height:3197" coordorigin="4640,49134" coordsize="21901,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">
                  <v:shape id="TextBox 55" o:spid="_x0000_s1058" type="#_x0000_t202" style="position:absolute;left:5021;top:50817;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" filled="f" stroked="f">
                    <v:textbox inset="0,0,0,0">
                      <w:txbxContent>
                        <w:p w14:paraId="15176DF7" w14:textId="5CC053E6" w:rsidR="005A1825" w:rsidRPr="008E2197" w:rsidRDefault="005A1825" w:rsidP="005A1825">
                          <w:pPr>
                            <w:pStyle w:val="Skill"/>
                          </w:pPr>
                          <w:r>
                            <w:t xml:space="preserve">Willingness to </w:t>
                          </w:r>
                          <w:r w:rsidR="000A78DC">
                            <w:t>learn.</w:t>
                          </w:r>
                        </w:p>
                      </w:txbxContent>
                    </v:textbox>
                  </v:shape>
                  <v:rect id="Rectangle 1470049124" o:spid="_x0000_s1059" style="position:absolute;left:5021;top:49134;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" fillcolor="#cdedda" stroked="f" strokeweight="1pt"/>
                  <v:shape id="Arrow: Pentagon 18031942" o:spid="_x0000_s1060" type="#_x0000_t15" style="position:absolute;left:4640;top:49134;width:20282;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" adj="20731" fillcolor="#1d3251" stroked="f" strokeweight="1pt"/>
                  <v:shape id="TextBox 58" o:spid="_x0000_s1061" type="#_x0000_t202" style="position:absolute;left:11742;top:49134;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" filled="f" stroked="f">
                    <v:textbox inset="0,0,0,0">
                      <w:txbxContent>
                        <w:p w14:paraId="3EE24D82" w14:textId="77777777" w:rsidR="005A1825" w:rsidRDefault="005A1825" w:rsidP="005A1825">
                          <w:pPr>
                            <w:pStyle w:val="Skillscore"/>
                            <w:rPr>
                              <w:sz w:val="24"/>
                              <w:szCs w:val="24"/>
                            </w:rPr>
                          </w:pPr>
                          <w:r>
                            <w:t>9/10</w:t>
                          </w:r>
                        </w:p>
                      </w:txbxContent>
                    </v:textbox>
                  </v:shape>
                </v:group>
                <v:group id="Group 177951070" o:spid="_x0000_s1062" alt="Skill" style="position:absolute;top:4285;width:21520;height:3198" coordorigin="5021,53394" coordsize="21520,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">
                  <v:shape id="TextBox 114" o:spid="_x0000_s1063" type="#_x0000_t202" style="position:absolute;left:5021;top:55078;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" filled="f" stroked="f">
                    <v:textbox inset="0,0,0,0">
                      <w:txbxContent>
                        <w:p w14:paraId="2960C36D" w14:textId="77777777" w:rsidR="005A1825" w:rsidRDefault="005A1825" w:rsidP="005A1825">
                          <w:pPr>
                            <w:pStyle w:val="Skill"/>
                          </w:pPr>
                          <w:r>
                            <w:t>Communication</w:t>
                          </w:r>
                        </w:p>
                        <w:p w14:paraId="0035ED57" w14:textId="77777777" w:rsidR="005A1825" w:rsidRDefault="005A1825" w:rsidP="005A1825">
                          <w:pPr>
                            <w:jc w:val="center"/>
                            <w:rPr>
                              <w:sz w:val="24"/>
                              <w:szCs w:val="24"/>
                            </w:rPr>
                          </w:pPr>
                        </w:p>
                      </w:txbxContent>
                    </v:textbox>
                  </v:shape>
                  <v:rect id="Rectangle 493750935" o:spid="_x0000_s1064" style="position:absolute;left:5021;top:53395;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" fillcolor="#cdedda" stroked="f" strokeweight="1pt"/>
                  <v:shape id="Arrow: Pentagon 1601913023" o:spid="_x0000_s1065" type="#_x0000_t15" style="position:absolute;left:5021;top:53394;width:20003;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" adj="20691" fillcolor="#1d3251" stroked="f" strokeweight="1pt"/>
                  <v:shape id="TextBox 117" o:spid="_x0000_s1066" type="#_x0000_t202" style="position:absolute;left:11742;top:53395;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" filled="f" stroked="f">
                    <v:textbox inset="0,0,0,0">
                      <w:txbxContent>
                        <w:p w14:paraId="64B4B2B0" w14:textId="77777777" w:rsidR="005A1825" w:rsidRDefault="00000000" w:rsidP="005A1825">
                          <w:pPr>
                            <w:pStyle w:val="Skillscore"/>
                            <w:rPr>
                              <w:sz w:val="24"/>
                              <w:szCs w:val="24"/>
                            </w:rPr>
                          </w:pPr>
                          <w:sdt>
                            <w:sdtPr>
                              <w:id w:val="618107755"/>
                              <w:temporary/>
                              <w:showingPlcHdr/>
                              <w15:appearance w15:val="hidden"/>
                            </w:sdtPr>
                            <w:sdtContent>
                              <w:r w:rsidR="005A1825">
                                <w:t>8 / 10</w:t>
                              </w:r>
                            </w:sdtContent>
                          </w:sdt>
                        </w:p>
                      </w:txbxContent>
                    </v:textbox>
                  </v:shape>
                </v:group>
                <v:group id="Group 478641788" o:spid="_x0000_s1067" alt="Skill" style="position:absolute;top:8572;width:21520;height:3198" coordorigin="5021,57656"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">
                  <v:shape id="TextBox 119" o:spid="_x0000_s1068" type="#_x0000_t202" style="position:absolute;left:5021;top:59339;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" filled="f" stroked="f">
                    <v:textbox inset="0,0,0,0">
                      <w:txbxContent>
                        <w:p w14:paraId="17995C60" w14:textId="77777777" w:rsidR="005A1825" w:rsidRPr="008E2197" w:rsidRDefault="005A1825" w:rsidP="005A1825">
                          <w:pPr>
                            <w:pStyle w:val="Skill"/>
                          </w:pPr>
                          <w:r>
                            <w:t>Time Management</w:t>
                          </w:r>
                        </w:p>
                        <w:p w14:paraId="71798233" w14:textId="77777777" w:rsidR="005A1825" w:rsidRDefault="005A1825" w:rsidP="005A1825">
                          <w:pPr>
                            <w:pStyle w:val="Skill"/>
                          </w:pPr>
                        </w:p>
                        <w:p w14:paraId="5D84DFA1" w14:textId="77777777" w:rsidR="005A1825" w:rsidRDefault="005A1825" w:rsidP="005A1825">
                          <w:pPr>
                            <w:jc w:val="center"/>
                            <w:rPr>
                              <w:sz w:val="24"/>
                              <w:szCs w:val="24"/>
                            </w:rPr>
                          </w:pPr>
                        </w:p>
                      </w:txbxContent>
                    </v:textbox>
                  </v:shape>
                  <v:rect id="Rectangle 1803907962" o:spid="_x0000_s1069" style="position:absolute;left:5021;top:57656;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" fillcolor="#cdedda" stroked="f" strokeweight="1pt"/>
                  <v:shape id="Arrow: Pentagon 1020291457" o:spid="_x0000_s1070" type="#_x0000_t15" style="position:absolute;left:5021;top:57656;width:19902;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" adj="20714" fillcolor="#1d3251" stroked="f" strokeweight="1pt"/>
                  <v:shape id="TextBox 122" o:spid="_x0000_s1071" type="#_x0000_t202" style="position:absolute;left:11742;top:57656;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" filled="f" stroked="f">
                    <v:textbox inset="0,0,0,0">
                      <w:txbxContent>
                        <w:p w14:paraId="7F21CAFE" w14:textId="77777777" w:rsidR="005A1825" w:rsidRDefault="00000000" w:rsidP="005A1825">
                          <w:pPr>
                            <w:pStyle w:val="Skillscore"/>
                            <w:rPr>
                              <w:sz w:val="24"/>
                              <w:szCs w:val="24"/>
                            </w:rPr>
                          </w:pPr>
                          <w:sdt>
                            <w:sdtPr>
                              <w:id w:val="-1227371644"/>
                              <w:temporary/>
                              <w:showingPlcHdr/>
                              <w15:appearance w15:val="hidden"/>
                            </w:sdtPr>
                            <w:sdtContent>
                              <w:r w:rsidR="005A1825">
                                <w:t>9 / 10</w:t>
                              </w:r>
                            </w:sdtContent>
                          </w:sdt>
                        </w:p>
                        <w:p w14:paraId="4E75765F" w14:textId="77777777" w:rsidR="005A1825" w:rsidRDefault="005A1825" w:rsidP="005A1825">
                          <w:pPr>
                            <w:jc w:val="center"/>
                            <w:rPr>
                              <w:sz w:val="24"/>
                              <w:szCs w:val="24"/>
                            </w:rPr>
                          </w:pPr>
                        </w:p>
                      </w:txbxContent>
                    </v:textbox>
                  </v:shape>
                </v:group>
                <v:group id="Group 64389485" o:spid="_x0000_s1072" alt="Skill" style="position:absolute;top:12808;width:21520;height:3248" coordorigin="5021,61866" coordsize="21521,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">
                  <v:shape id="TextBox 124" o:spid="_x0000_s1073" type="#_x0000_t202" style="position:absolute;left:5021;top:63600;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" filled="f" stroked="f">
                    <v:textbox inset="0,0,0,0">
                      <w:txbxContent>
                        <w:p w14:paraId="56E5E2D9" w14:textId="45B2BF6B" w:rsidR="005A1825" w:rsidRDefault="005A1825" w:rsidP="005A1825">
                          <w:pPr>
                            <w:pStyle w:val="Skill"/>
                          </w:pPr>
                          <w:r>
                            <w:t xml:space="preserve">CDL </w:t>
                          </w:r>
                          <w:r w:rsidR="000A78DC">
                            <w:t xml:space="preserve">Class </w:t>
                          </w:r>
                          <w:r w:rsidR="00B57C34">
                            <w:t>A Driver</w:t>
                          </w:r>
                        </w:p>
                        <w:p w14:paraId="4C3C7C6B" w14:textId="77777777" w:rsidR="005A1825" w:rsidRDefault="005A1825" w:rsidP="005A1825">
                          <w:pPr>
                            <w:jc w:val="center"/>
                            <w:rPr>
                              <w:sz w:val="24"/>
                              <w:szCs w:val="24"/>
                            </w:rPr>
                          </w:pPr>
                        </w:p>
                      </w:txbxContent>
                    </v:textbox>
                  </v:shape>
                  <v:rect id="Rectangle 520583805" o:spid="_x0000_s1074" style="position:absolute;left:5021;top:61917;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" fillcolor="#cdedda" stroked="f" strokeweight="1pt"/>
                  <v:rect id="Rectangle 1888081503" o:spid="_x0000_s1075" style="position:absolute;left:5021;top:61866;width:21052;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" fillcolor="#1d3251" stroked="f" strokeweight="1pt"/>
                  <v:shape id="TextBox 127" o:spid="_x0000_s1076" type="#_x0000_t202" style="position:absolute;left:11742;top:61917;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" filled="f" stroked="f">
                    <v:textbox inset="0,0,0,0">
                      <w:txbxContent>
                        <w:p w14:paraId="092A1793" w14:textId="77777777" w:rsidR="005A1825" w:rsidRDefault="00000000" w:rsidP="005A1825">
                          <w:pPr>
                            <w:pStyle w:val="Skillscore"/>
                            <w:rPr>
                              <w:sz w:val="24"/>
                              <w:szCs w:val="24"/>
                            </w:rPr>
                          </w:pPr>
                          <w:sdt>
                            <w:sdtPr>
                              <w:id w:val="-1997178726"/>
                              <w:temporary/>
                              <w:showingPlcHdr/>
                              <w15:appearance w15:val="hidden"/>
                            </w:sdtPr>
                            <w:sdtContent>
                              <w:r w:rsidR="005A1825">
                                <w:t>10 / 10</w:t>
                              </w:r>
                            </w:sdtContent>
                          </w:sdt>
                        </w:p>
                        <w:p w14:paraId="2ED70D90" w14:textId="77777777" w:rsidR="005A1825" w:rsidRDefault="005A1825" w:rsidP="005A1825">
                          <w:pPr>
                            <w:jc w:val="center"/>
                            <w:rPr>
                              <w:sz w:val="24"/>
                              <w:szCs w:val="24"/>
                            </w:rPr>
                          </w:pPr>
                        </w:p>
                      </w:txbxContent>
                    </v:textbox>
                  </v:shape>
                </v:group>
                <v:group id="Group 705780356" o:spid="_x0000_s1077" alt="Skill" style="position:absolute;top:17049;width:21520;height:3198" coordorigin="5021,66177"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">
                  <v:shape id="TextBox 129" o:spid="_x0000_s1078" type="#_x0000_t202" style="position:absolute;left:5021;top:67860;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" filled="f" stroked="f">
                    <v:textbox inset="0,0,0,0">
                      <w:txbxContent>
                        <w:p w14:paraId="4F32EDAB" w14:textId="77777777" w:rsidR="005A1825" w:rsidRDefault="005A1825" w:rsidP="005A1825">
                          <w:pPr>
                            <w:pStyle w:val="Skill"/>
                          </w:pPr>
                          <w:r>
                            <w:t>Teamwork</w:t>
                          </w:r>
                        </w:p>
                        <w:p w14:paraId="6FD4AA7C" w14:textId="77777777" w:rsidR="005A1825" w:rsidRDefault="005A1825" w:rsidP="005A1825"/>
                      </w:txbxContent>
                    </v:textbox>
                  </v:shape>
                  <v:rect id="Rectangle 623824996" o:spid="_x0000_s1079" style="position:absolute;left:5021;top:66177;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" fillcolor="#cdedda" stroked="f" strokeweight="1pt"/>
                  <v:shape id="Arrow: Pentagon 480201301" o:spid="_x0000_s1080" type="#_x0000_t15" style="position:absolute;left:5021;top:66177;width:19527;height:1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" adj="20699" fillcolor="#1d3251" stroked="f" strokeweight="1pt"/>
                  <v:shape id="TextBox 132" o:spid="_x0000_s1081" type="#_x0000_t202" style="position:absolute;left:12028;top:66228;width:7611;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" filled="f" stroked="f">
                    <v:textbox inset="0,0,0,0">
                      <w:txbxContent>
                        <w:p w14:paraId="4A236FB1" w14:textId="77777777" w:rsidR="005A1825" w:rsidRDefault="005A1825" w:rsidP="005A1825">
                          <w:pPr>
                            <w:pStyle w:val="Skillscore"/>
                            <w:rPr>
                              <w:sz w:val="24"/>
                              <w:szCs w:val="24"/>
                            </w:rPr>
                          </w:pPr>
                          <w:r>
                            <w:t>9/10</w:t>
                          </w:r>
                        </w:p>
                        <w:p w14:paraId="4C80AA13" w14:textId="77777777" w:rsidR="005A1825" w:rsidRDefault="005A1825" w:rsidP="005A1825">
                          <w:pPr>
                            <w:jc w:val="center"/>
                            <w:rPr>
                              <w:sz w:val="24"/>
                              <w:szCs w:val="24"/>
                            </w:rPr>
                          </w:pPr>
                        </w:p>
                      </w:txbxContent>
                    </v:textbox>
                  </v:shape>
                </v:group>
                <w10:anchorlock/>
              </v:group>
            </w:pict>
          </mc:Fallback>
        </mc:AlternateContent>
      </w:r>
    </w:p>
    <w:sdt>
      <w:sdtPr>
        <w:rPr>
          <w:rFonts w:eastAsiaTheme="majorEastAsia" w:cstheme="majorBidi"/>
          <w:caps/>
          <w:color w:val="1D3251" w:themeColor="accent1"/>
          <w:spacing w:val="120"/>
          <w:sz w:val="32"/>
          <w:szCs w:val="32"/>
        </w:rPr>
        <w:id w:val="-1254202778"/>
        <w:placeholder>
          <w:docPart w:val="7019126105BE4790BD25257386BE3095"/>
        </w:placeholder>
        <w:temporary/>
        <w:showingPlcHdr/>
        <w15:appearance w15:val="hidden"/>
      </w:sdtPr>
      <w:sdtEndPr/>
      <w:sdtContent>
        <w:p w14:paraId="11F43F71" w14:textId="77777777" w:rsidR="005A1825" w:rsidRPr="005A1825" w:rsidRDefault="005A1825" w:rsidP="005A1825">
          <w:pPr>
            <w:keepNext/>
            <w:keepLines/>
            <w:outlineLvl w:val="0"/>
            <w:rPr>
              <w:rFonts w:eastAsiaTheme="majorEastAsia" w:cstheme="majorBidi"/>
              <w:caps/>
              <w:color w:val="1D3251" w:themeColor="accent1"/>
              <w:spacing w:val="120"/>
              <w:sz w:val="32"/>
              <w:szCs w:val="32"/>
            </w:rPr>
          </w:pPr>
          <w:r w:rsidRPr="005A1825">
            <w:rPr>
              <w:rFonts w:eastAsiaTheme="majorEastAsia" w:cstheme="majorBidi"/>
              <w:caps/>
              <w:color w:val="1D3251" w:themeColor="accent1"/>
              <w:spacing w:val="120"/>
              <w:sz w:val="32"/>
              <w:szCs w:val="32"/>
            </w:rPr>
            <w:t>Education</w:t>
          </w:r>
        </w:p>
      </w:sdtContent>
    </w:sdt>
    <w:p w14:paraId="62329DA7" w14:textId="77777777" w:rsidR="005A1825" w:rsidRPr="005A1825" w:rsidRDefault="005A1825" w:rsidP="005A1825">
      <w:pPr>
        <w:keepNext/>
        <w:keepLines/>
        <w:spacing w:after="0"/>
        <w:outlineLvl w:val="1"/>
        <w:rPr>
          <w:rFonts w:eastAsiaTheme="majorEastAsia" w:cstheme="majorBidi"/>
          <w:color w:val="1D3251" w:themeColor="accent1"/>
          <w:sz w:val="22"/>
          <w:szCs w:val="26"/>
        </w:rPr>
      </w:pPr>
      <w:r w:rsidRPr="005A1825">
        <w:rPr>
          <w:rFonts w:eastAsiaTheme="majorEastAsia" w:cstheme="majorBidi"/>
          <w:color w:val="1D3251" w:themeColor="accent1"/>
          <w:sz w:val="22"/>
          <w:szCs w:val="26"/>
        </w:rPr>
        <w:t>Associate/Software Development</w:t>
      </w:r>
    </w:p>
    <w:p w14:paraId="4AD6F412" w14:textId="77777777" w:rsidR="005A1825" w:rsidRPr="005A1825" w:rsidRDefault="005A1825" w:rsidP="005A1825">
      <w:pPr>
        <w:keepNext/>
        <w:keepLines/>
        <w:spacing w:after="0"/>
        <w:outlineLvl w:val="3"/>
        <w:rPr>
          <w:rFonts w:eastAsiaTheme="majorEastAsia" w:cstheme="majorBidi"/>
          <w:i/>
          <w:iCs/>
        </w:rPr>
      </w:pPr>
      <w:r w:rsidRPr="005A1825">
        <w:rPr>
          <w:rFonts w:eastAsiaTheme="majorEastAsia" w:cstheme="majorBidi"/>
          <w:i/>
          <w:iCs/>
        </w:rPr>
        <w:t>Champlain College</w:t>
      </w:r>
    </w:p>
    <w:p w14:paraId="335E3FAA" w14:textId="77777777" w:rsidR="005A1825" w:rsidRPr="005A1825" w:rsidRDefault="005A1825" w:rsidP="005A1825">
      <w:r w:rsidRPr="005A1825">
        <w:t>Graduated 2023</w:t>
      </w:r>
    </w:p>
    <w:p w14:paraId="41BD3087" w14:textId="77777777" w:rsidR="005A1825" w:rsidRPr="005A1825" w:rsidRDefault="005A1825" w:rsidP="005A1825">
      <w:pPr>
        <w:keepNext/>
        <w:keepLines/>
        <w:spacing w:after="0"/>
        <w:outlineLvl w:val="1"/>
        <w:rPr>
          <w:rFonts w:eastAsiaTheme="majorEastAsia" w:cstheme="majorBidi"/>
          <w:color w:val="1D3251" w:themeColor="accent1"/>
          <w:sz w:val="22"/>
          <w:szCs w:val="26"/>
        </w:rPr>
      </w:pPr>
      <w:r w:rsidRPr="005A1825">
        <w:rPr>
          <w:rFonts w:eastAsiaTheme="majorEastAsia" w:cstheme="majorBidi"/>
          <w:color w:val="1D3251" w:themeColor="accent1"/>
          <w:sz w:val="22"/>
          <w:szCs w:val="26"/>
        </w:rPr>
        <w:t>Bachelor's/Software Development</w:t>
      </w:r>
    </w:p>
    <w:p w14:paraId="11FB87BB" w14:textId="77777777" w:rsidR="005A1825" w:rsidRPr="005A1825" w:rsidRDefault="005A1825" w:rsidP="005A1825">
      <w:pPr>
        <w:keepNext/>
        <w:keepLines/>
        <w:spacing w:after="0"/>
        <w:outlineLvl w:val="3"/>
        <w:rPr>
          <w:rFonts w:eastAsiaTheme="majorEastAsia" w:cstheme="majorBidi"/>
          <w:i/>
          <w:iCs/>
        </w:rPr>
      </w:pPr>
      <w:r w:rsidRPr="005A1825">
        <w:rPr>
          <w:rFonts w:eastAsiaTheme="majorEastAsia" w:cstheme="majorBidi"/>
          <w:i/>
          <w:iCs/>
        </w:rPr>
        <w:t>Champlain College</w:t>
      </w:r>
    </w:p>
    <w:p w14:paraId="7992DEDB" w14:textId="77777777" w:rsidR="005A1825" w:rsidRPr="005A1825" w:rsidRDefault="005A1825" w:rsidP="005A1825">
      <w:r w:rsidRPr="005A1825">
        <w:t>Current/Graduating in 2025</w:t>
      </w:r>
    </w:p>
    <w:bookmarkEnd w:id="6"/>
    <w:bookmarkEnd w:id="8"/>
    <w:p w14:paraId="7E119803" w14:textId="3D980C19" w:rsidR="00AC4189" w:rsidRDefault="00AC4189" w:rsidP="003C23D0"/>
    <w:p w14:paraId="0D14FD3E" w14:textId="77777777" w:rsidR="00AC4189" w:rsidRDefault="00AC4189">
      <w:r>
        <w:br w:type="page"/>
      </w:r>
    </w:p>
    <w:tbl>
      <w:tblPr>
        <w:tblpPr w:leftFromText="180" w:rightFromText="180" w:vertAnchor="text" w:horzAnchor="margin" w:tblpXSpec="right" w:tblpY="-140"/>
        <w:tblW w:w="3700" w:type="pct"/>
        <w:tblCellMar>
          <w:left w:w="0" w:type="dxa"/>
          <w:right w:w="0" w:type="dxa"/>
        </w:tblCellMar>
        <w:tblLook w:val="04A0" w:firstRow="1" w:lastRow="0" w:firstColumn="1" w:lastColumn="0" w:noHBand="0" w:noVBand="1"/>
      </w:tblPr>
      <w:tblGrid>
        <w:gridCol w:w="7992"/>
      </w:tblGrid>
      <w:tr w:rsidR="00AC4189" w:rsidRPr="00FF0F0E" w14:paraId="38457643" w14:textId="77777777" w:rsidTr="00014DCD">
        <w:trPr>
          <w:trHeight w:val="1633"/>
        </w:trPr>
        <w:tc>
          <w:tcPr>
            <w:tcW w:w="7991" w:type="dxa"/>
            <w:tcBorders>
              <w:bottom w:val="single" w:sz="4" w:space="0" w:color="FFFFFF" w:themeColor="background1"/>
            </w:tcBorders>
          </w:tcPr>
          <w:p w14:paraId="37681E1C" w14:textId="77777777" w:rsidR="00AC4189" w:rsidRPr="00FF0F0E" w:rsidRDefault="00AC4189" w:rsidP="00014DCD">
            <w:pPr>
              <w:spacing w:before="360" w:after="120" w:line="192" w:lineRule="auto"/>
              <w:rPr>
                <w:rFonts w:asciiTheme="majorHAnsi" w:eastAsiaTheme="majorEastAsia" w:hAnsiTheme="majorHAnsi" w:cstheme="majorBidi"/>
                <w:color w:val="CDEDDA" w:themeColor="accent4"/>
                <w:kern w:val="28"/>
                <w:sz w:val="44"/>
                <w:szCs w:val="56"/>
              </w:rPr>
            </w:pPr>
            <w:r w:rsidRPr="00FF0F0E">
              <w:rPr>
                <w:rFonts w:asciiTheme="majorHAnsi" w:eastAsiaTheme="majorEastAsia" w:hAnsiTheme="majorHAnsi" w:cstheme="majorBidi"/>
                <w:color w:val="CDEDDA" w:themeColor="accent4"/>
                <w:kern w:val="28"/>
                <w:sz w:val="44"/>
                <w:szCs w:val="56"/>
              </w:rPr>
              <w:lastRenderedPageBreak/>
              <w:t>William B.</w:t>
            </w:r>
          </w:p>
          <w:p w14:paraId="3057EDAB" w14:textId="77777777" w:rsidR="00AC4189" w:rsidRPr="00FF0F0E" w:rsidRDefault="00AC4189" w:rsidP="00014DCD">
            <w:pPr>
              <w:numPr>
                <w:ilvl w:val="1"/>
                <w:numId w:val="0"/>
              </w:numPr>
              <w:spacing w:after="0" w:line="240" w:lineRule="auto"/>
              <w:rPr>
                <w:rFonts w:asciiTheme="majorHAnsi" w:eastAsiaTheme="minorEastAsia" w:hAnsiTheme="majorHAnsi"/>
                <w:color w:val="CDEDDA" w:themeColor="accent4"/>
                <w:sz w:val="44"/>
                <w:szCs w:val="22"/>
              </w:rPr>
            </w:pPr>
            <w:r w:rsidRPr="00FF0F0E">
              <w:rPr>
                <w:rFonts w:asciiTheme="majorHAnsi" w:eastAsiaTheme="minorEastAsia" w:hAnsiTheme="majorHAnsi"/>
                <w:color w:val="CDEDDA" w:themeColor="accent4"/>
                <w:sz w:val="44"/>
                <w:szCs w:val="22"/>
              </w:rPr>
              <w:t>Richmond</w:t>
            </w:r>
          </w:p>
        </w:tc>
      </w:tr>
      <w:tr w:rsidR="00AC4189" w:rsidRPr="00FF0F0E" w14:paraId="5A2621E6" w14:textId="77777777" w:rsidTr="00014DCD">
        <w:trPr>
          <w:trHeight w:val="293"/>
        </w:trPr>
        <w:tc>
          <w:tcPr>
            <w:tcW w:w="7991" w:type="dxa"/>
            <w:tcBorders>
              <w:top w:val="single" w:sz="4" w:space="0" w:color="FFFFFF" w:themeColor="background1"/>
            </w:tcBorders>
          </w:tcPr>
          <w:p w14:paraId="5BD6CA92" w14:textId="77777777" w:rsidR="00AC4189" w:rsidRPr="00FF0F0E" w:rsidRDefault="00AC4189" w:rsidP="00014DCD">
            <w:pPr>
              <w:spacing w:after="0" w:line="240" w:lineRule="auto"/>
              <w:rPr>
                <w:color w:val="FFFFFF" w:themeColor="background1"/>
                <w:spacing w:val="120"/>
                <w:sz w:val="21"/>
              </w:rPr>
            </w:pPr>
            <w:r w:rsidRPr="00BC3FD3">
              <w:rPr>
                <w:color w:val="FFFFFF" w:themeColor="background1"/>
                <w:spacing w:val="120"/>
                <w:sz w:val="21"/>
              </w:rPr>
              <w:t>Software Development Graduate</w:t>
            </w:r>
          </w:p>
        </w:tc>
      </w:tr>
    </w:tbl>
    <w:p w14:paraId="03A7208A" w14:textId="25698813" w:rsidR="005A1825" w:rsidRDefault="00AC4189" w:rsidP="003C23D0">
      <w:pPr>
        <w:rPr>
          <w:b/>
          <w:bCs/>
          <w:color w:val="FFFFFF" w:themeColor="background1"/>
          <w:sz w:val="110"/>
          <w:szCs w:val="110"/>
        </w:rPr>
      </w:pPr>
      <w:r w:rsidRPr="007C6344">
        <w:rPr>
          <w:b/>
          <w:bCs/>
          <w:color w:val="FFFFFF" w:themeColor="background1"/>
          <w:sz w:val="110"/>
          <w:szCs w:val="110"/>
        </w:rPr>
        <w:t>W</w:t>
      </w:r>
      <w:r w:rsidRPr="007C6344">
        <w:rPr>
          <w:color w:val="ADE1C2" w:themeColor="accent4" w:themeShade="E6"/>
          <w:sz w:val="110"/>
          <w:szCs w:val="110"/>
        </w:rPr>
        <w:t>/</w:t>
      </w:r>
      <w:r w:rsidRPr="007C6344">
        <w:rPr>
          <w:b/>
          <w:bCs/>
          <w:color w:val="FFFFFF" w:themeColor="background1"/>
          <w:sz w:val="110"/>
          <w:szCs w:val="110"/>
        </w:rPr>
        <w:t>R</w:t>
      </w:r>
    </w:p>
    <w:tbl>
      <w:tblPr>
        <w:tblpPr w:leftFromText="180" w:rightFromText="180" w:vertAnchor="text" w:horzAnchor="margin" w:tblpY="984"/>
        <w:tblW w:w="1589" w:type="pct"/>
        <w:tblCellMar>
          <w:left w:w="0" w:type="dxa"/>
          <w:right w:w="0" w:type="dxa"/>
        </w:tblCellMar>
        <w:tblLook w:val="04A0" w:firstRow="1" w:lastRow="0" w:firstColumn="1" w:lastColumn="0" w:noHBand="0" w:noVBand="1"/>
      </w:tblPr>
      <w:tblGrid>
        <w:gridCol w:w="335"/>
        <w:gridCol w:w="3098"/>
      </w:tblGrid>
      <w:tr w:rsidR="00A42DFA" w:rsidRPr="00E20C74" w14:paraId="2844C315" w14:textId="77777777" w:rsidTr="00A42DFA">
        <w:trPr>
          <w:trHeight w:val="481"/>
        </w:trPr>
        <w:tc>
          <w:tcPr>
            <w:tcW w:w="335" w:type="dxa"/>
            <w:vAlign w:val="center"/>
          </w:tcPr>
          <w:p w14:paraId="533A3278" w14:textId="77777777" w:rsidR="00A42DFA" w:rsidRPr="00DF2160" w:rsidRDefault="00A42DFA" w:rsidP="00A42DFA">
            <w:pPr>
              <w:pStyle w:val="Contact"/>
              <w:rPr>
                <w:color w:val="F2F2F2" w:themeColor="background1" w:themeShade="F2"/>
              </w:rPr>
            </w:pPr>
            <w:r w:rsidRPr="00DF2160">
              <w:rPr>
                <w:noProof/>
                <w:color w:val="F2F2F2" w:themeColor="background1" w:themeShade="F2"/>
              </w:rPr>
              <mc:AlternateContent>
                <mc:Choice Requires="wpg">
                  <w:drawing>
                    <wp:inline distT="0" distB="0" distL="0" distR="0" wp14:anchorId="105AD01A" wp14:editId="06EE37E9">
                      <wp:extent cx="213066" cy="213066"/>
                      <wp:effectExtent l="0" t="0" r="0" b="0"/>
                      <wp:docPr id="1259804827" name="Group 1259804827"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275914595" name="Rectangle 275914595">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035012" name="Graphic 28" descr="Icon Pho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577008" y="2190638"/>
                                  <a:ext cx="90832" cy="90832"/>
                                </a:xfrm>
                                <a:prstGeom prst="rect">
                                  <a:avLst/>
                                </a:prstGeom>
                              </pic:spPr>
                            </pic:pic>
                          </wpg:wgp>
                        </a:graphicData>
                      </a:graphic>
                    </wp:inline>
                  </w:drawing>
                </mc:Choice>
                <mc:Fallback>
                  <w:pict>
                    <v:group w14:anchorId="0FFAE646" id="Group 1259804827" o:spid="_x0000_s1026" alt="Icon Phone" style="width:16.8pt;height:16.8pt;mso-position-horizontal-relative:char;mso-position-vertical-relative:line" coordorigin="5158,21295"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">
                      <v:rect id="Rectangle 275914595" o:spid="_x0000_s1027" alt="&quot;&quot;"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" fillcolor="#1d3251" stroked="f" strokeweight="1pt">
                        <o:lock v:ext="edit" aspectratio="t"/>
                      </v:rect>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">
                        <v:imagedata r:id="rId24" o:title="Icon Phone"/>
                      </v:shape>
                      <w10:anchorlock/>
                    </v:group>
                  </w:pict>
                </mc:Fallback>
              </mc:AlternateContent>
            </w:r>
          </w:p>
        </w:tc>
        <w:tc>
          <w:tcPr>
            <w:tcW w:w="3098" w:type="dxa"/>
            <w:vAlign w:val="center"/>
          </w:tcPr>
          <w:p w14:paraId="7AAF0AF8" w14:textId="77777777" w:rsidR="00A42DFA" w:rsidRPr="00E20C74" w:rsidRDefault="00A42DFA" w:rsidP="00A42DFA">
            <w:pPr>
              <w:pStyle w:val="Contact"/>
              <w:rPr>
                <w:color w:val="auto"/>
              </w:rPr>
            </w:pPr>
            <w:r w:rsidRPr="00E20C74">
              <w:rPr>
                <w:color w:val="auto"/>
              </w:rPr>
              <w:t>405-259-8105</w:t>
            </w:r>
          </w:p>
        </w:tc>
      </w:tr>
      <w:tr w:rsidR="00A42DFA" w:rsidRPr="00E20C74" w14:paraId="3C1A104B" w14:textId="77777777" w:rsidTr="00A42DFA">
        <w:trPr>
          <w:trHeight w:val="464"/>
        </w:trPr>
        <w:tc>
          <w:tcPr>
            <w:tcW w:w="335" w:type="dxa"/>
            <w:vAlign w:val="center"/>
          </w:tcPr>
          <w:p w14:paraId="70FCC130" w14:textId="77777777" w:rsidR="00A42DFA" w:rsidRPr="00621B5C" w:rsidRDefault="00A42DFA" w:rsidP="00A42DFA">
            <w:pPr>
              <w:pStyle w:val="Contact"/>
            </w:pPr>
            <w:r w:rsidRPr="00621B5C">
              <w:rPr>
                <w:noProof/>
              </w:rPr>
              <mc:AlternateContent>
                <mc:Choice Requires="wpg">
                  <w:drawing>
                    <wp:inline distT="0" distB="0" distL="0" distR="0" wp14:anchorId="7BE39D8A" wp14:editId="661FA44D">
                      <wp:extent cx="213066" cy="213066"/>
                      <wp:effectExtent l="0" t="0" r="0" b="0"/>
                      <wp:docPr id="1728444830" name="Group 1728444830"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173844300" name="Rectangle 1173844300">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2618500" name="Graphic 30" descr="Icon Email"/>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571761" y="2472564"/>
                                  <a:ext cx="97024" cy="74847"/>
                                </a:xfrm>
                                <a:prstGeom prst="rect">
                                  <a:avLst/>
                                </a:prstGeom>
                              </pic:spPr>
                            </pic:pic>
                          </wpg:wgp>
                        </a:graphicData>
                      </a:graphic>
                    </wp:inline>
                  </w:drawing>
                </mc:Choice>
                <mc:Fallback>
                  <w:pict>
                    <v:group w14:anchorId="598D1F3E" id="Group 1728444830" o:spid="_x0000_s1026" alt="Icon Email" style="width:16.8pt;height:16.8pt;mso-position-horizontal-relative:char;mso-position-vertical-relative:line" coordorigin="5158,2402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">
                      <v:rect id="Rectangle 1173844300" o:spid="_x0000_s1027" alt="&quot;&quot;"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" fillcolor="#1d3251"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">
                        <v:imagedata r:id="rId26" o:title="Icon Email"/>
                      </v:shape>
                      <w10:anchorlock/>
                    </v:group>
                  </w:pict>
                </mc:Fallback>
              </mc:AlternateContent>
            </w:r>
          </w:p>
        </w:tc>
        <w:tc>
          <w:tcPr>
            <w:tcW w:w="3098" w:type="dxa"/>
            <w:vAlign w:val="center"/>
          </w:tcPr>
          <w:p w14:paraId="2B8C2FFF" w14:textId="77777777" w:rsidR="00A42DFA" w:rsidRPr="00E20C74" w:rsidRDefault="00A42DFA" w:rsidP="00A42DFA">
            <w:pPr>
              <w:pStyle w:val="Contact"/>
              <w:rPr>
                <w:color w:val="auto"/>
              </w:rPr>
            </w:pPr>
            <w:r w:rsidRPr="00E20C74">
              <w:rPr>
                <w:color w:val="auto"/>
              </w:rPr>
              <w:t>Wrich51697@outlook.com</w:t>
            </w:r>
          </w:p>
        </w:tc>
      </w:tr>
      <w:tr w:rsidR="00A42DFA" w:rsidRPr="00E20C74" w14:paraId="17A50914" w14:textId="77777777" w:rsidTr="00A42DFA">
        <w:trPr>
          <w:trHeight w:val="494"/>
        </w:trPr>
        <w:tc>
          <w:tcPr>
            <w:tcW w:w="335" w:type="dxa"/>
            <w:vAlign w:val="center"/>
          </w:tcPr>
          <w:p w14:paraId="4EEFF219" w14:textId="77777777" w:rsidR="00A42DFA" w:rsidRPr="00621B5C" w:rsidRDefault="00A42DFA" w:rsidP="00A42DFA">
            <w:pPr>
              <w:pStyle w:val="Contact"/>
            </w:pPr>
            <w:r w:rsidRPr="00621B5C">
              <w:rPr>
                <w:noProof/>
              </w:rPr>
              <mc:AlternateContent>
                <mc:Choice Requires="wpg">
                  <w:drawing>
                    <wp:inline distT="0" distB="0" distL="0" distR="0" wp14:anchorId="66EF10D6" wp14:editId="7C65CD09">
                      <wp:extent cx="213066" cy="213066"/>
                      <wp:effectExtent l="0" t="0" r="0" b="0"/>
                      <wp:docPr id="1500480081" name="Group 1500480081"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250158770" name="Rectangle 250158770">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3036454" name="Graphic 29" descr="Icon Location"/>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583197" y="2724555"/>
                                  <a:ext cx="78455" cy="116847"/>
                                </a:xfrm>
                                <a:prstGeom prst="rect">
                                  <a:avLst/>
                                </a:prstGeom>
                              </pic:spPr>
                            </pic:pic>
                          </wpg:wgp>
                        </a:graphicData>
                      </a:graphic>
                    </wp:inline>
                  </w:drawing>
                </mc:Choice>
                <mc:Fallback>
                  <w:pict>
                    <v:group w14:anchorId="3ECDB628" id="Group 1500480081" o:spid="_x0000_s1026" alt="Icon Location" style="width:16.8pt;height:16.8pt;mso-position-horizontal-relative:char;mso-position-vertical-relative:line" coordorigin="5158,26764"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">
                      <v:rect id="Rectangle 250158770" o:spid="_x0000_s1027" alt="&quot;&quot;"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" fillcolor="#1d3251" stroked="f" strokeweight="1pt">
                        <o:lock v:ext="edit" aspectratio="t"/>
                      </v:rect>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">
                        <v:imagedata r:id="rId28" o:title="Icon Location"/>
                      </v:shape>
                      <w10:anchorlock/>
                    </v:group>
                  </w:pict>
                </mc:Fallback>
              </mc:AlternateContent>
            </w:r>
          </w:p>
        </w:tc>
        <w:tc>
          <w:tcPr>
            <w:tcW w:w="3098" w:type="dxa"/>
            <w:vAlign w:val="center"/>
          </w:tcPr>
          <w:p w14:paraId="662795A7" w14:textId="77777777" w:rsidR="00A42DFA" w:rsidRPr="00E20C74" w:rsidRDefault="00A42DFA" w:rsidP="00A42DFA">
            <w:pPr>
              <w:pStyle w:val="Contact"/>
              <w:rPr>
                <w:color w:val="auto"/>
              </w:rPr>
            </w:pPr>
            <w:r w:rsidRPr="00E20C74">
              <w:rPr>
                <w:color w:val="auto"/>
              </w:rPr>
              <w:t>Apopka, Florida, Orange</w:t>
            </w:r>
          </w:p>
        </w:tc>
      </w:tr>
      <w:tr w:rsidR="00A42DFA" w:rsidRPr="00E20C74" w14:paraId="58D5779E" w14:textId="77777777" w:rsidTr="00A42DFA">
        <w:trPr>
          <w:trHeight w:val="481"/>
        </w:trPr>
        <w:tc>
          <w:tcPr>
            <w:tcW w:w="335" w:type="dxa"/>
            <w:vAlign w:val="center"/>
          </w:tcPr>
          <w:p w14:paraId="3159FCD6" w14:textId="77777777" w:rsidR="00A42DFA" w:rsidRPr="00EF30F8" w:rsidRDefault="00A42DFA" w:rsidP="00A42DFA">
            <w:pPr>
              <w:pStyle w:val="Contact"/>
              <w:rPr>
                <w:color w:val="FFFFFF" w:themeColor="background1"/>
              </w:rPr>
            </w:pPr>
            <w:r w:rsidRPr="00EF30F8">
              <w:rPr>
                <w:noProof/>
                <w:color w:val="FFFFFF" w:themeColor="background1"/>
              </w:rPr>
              <mc:AlternateContent>
                <mc:Choice Requires="wpg">
                  <w:drawing>
                    <wp:inline distT="0" distB="0" distL="0" distR="0" wp14:anchorId="6877D6AA" wp14:editId="58733676">
                      <wp:extent cx="213066" cy="213066"/>
                      <wp:effectExtent l="0" t="0" r="0" b="0"/>
                      <wp:docPr id="671747989" name="Group 671747989" descr="Icon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232270775" name="Rectangle 232270775">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02727219" name="Graphic 34" descr="Call center"/>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554464" y="2988480"/>
                                  <a:ext cx="135920" cy="135920"/>
                                </a:xfrm>
                                <a:prstGeom prst="rect">
                                  <a:avLst/>
                                </a:prstGeom>
                              </pic:spPr>
                            </pic:pic>
                          </wpg:wgp>
                        </a:graphicData>
                      </a:graphic>
                    </wp:inline>
                  </w:drawing>
                </mc:Choice>
                <mc:Fallback>
                  <w:pict>
                    <v:group w14:anchorId="784FF7D0" id="Group 671747989" o:spid="_x0000_s1026" alt="Icon LinkedIn" style="width:16.8pt;height:16.8pt;mso-position-horizontal-relative:char;mso-position-vertical-relative:line" coordorigin="5158,2949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">
                      <v:rect id="Rectangle 232270775"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" fillcolor="#1d3251" stroked="f" strokeweight="1p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">
                        <v:imagedata r:id="rId30" o:title="Call center"/>
                      </v:shape>
                      <w10:anchorlock/>
                    </v:group>
                  </w:pict>
                </mc:Fallback>
              </mc:AlternateContent>
            </w:r>
          </w:p>
        </w:tc>
        <w:tc>
          <w:tcPr>
            <w:tcW w:w="3098" w:type="dxa"/>
            <w:vAlign w:val="center"/>
          </w:tcPr>
          <w:p w14:paraId="64457CE6" w14:textId="77777777" w:rsidR="00A42DFA" w:rsidRPr="00E20C74" w:rsidRDefault="00A42DFA" w:rsidP="00A42DFA">
            <w:pPr>
              <w:pStyle w:val="Contact"/>
              <w:rPr>
                <w:color w:val="auto"/>
              </w:rPr>
            </w:pPr>
            <w:r w:rsidRPr="00E20C74">
              <w:rPr>
                <w:color w:val="auto"/>
              </w:rPr>
              <w:t>www.linkedin.com/in/william-richmond-b22baa107</w:t>
            </w:r>
          </w:p>
        </w:tc>
      </w:tr>
    </w:tbl>
    <w:p w14:paraId="4D27D066" w14:textId="77777777" w:rsidR="00AC4189" w:rsidRPr="00AC4189" w:rsidRDefault="00AC4189" w:rsidP="00AC4189"/>
    <w:tbl>
      <w:tblPr>
        <w:tblStyle w:val="TableGrid"/>
        <w:tblpPr w:leftFromText="180" w:rightFromText="180" w:vertAnchor="text" w:horzAnchor="margin" w:tblpXSpec="right" w:tblpY="680"/>
        <w:tblW w:w="0" w:type="auto"/>
        <w:tblBorders>
          <w:bottom w:val="none" w:sz="0" w:space="0" w:color="auto"/>
          <w:right w:val="none" w:sz="0" w:space="0" w:color="auto"/>
        </w:tblBorders>
        <w:tblLook w:val="04A0" w:firstRow="1" w:lastRow="0" w:firstColumn="1" w:lastColumn="0" w:noHBand="0" w:noVBand="1"/>
      </w:tblPr>
      <w:tblGrid>
        <w:gridCol w:w="7345"/>
      </w:tblGrid>
      <w:tr w:rsidR="00E04541" w14:paraId="48A9375A" w14:textId="77777777" w:rsidTr="00B44667">
        <w:trPr>
          <w:trHeight w:val="9717"/>
        </w:trPr>
        <w:tc>
          <w:tcPr>
            <w:tcW w:w="7345" w:type="dxa"/>
          </w:tcPr>
          <w:p w14:paraId="33F0B9E8" w14:textId="77777777" w:rsidR="00E20878" w:rsidRPr="00CD21E8" w:rsidRDefault="00E20878" w:rsidP="00E20878">
            <w:pPr>
              <w:rPr>
                <w:color w:val="15253C" w:themeColor="accent1" w:themeShade="BF"/>
                <w:sz w:val="32"/>
                <w:szCs w:val="32"/>
              </w:rPr>
            </w:pPr>
            <w:r w:rsidRPr="00CD21E8">
              <w:rPr>
                <w:color w:val="15253C" w:themeColor="accent1" w:themeShade="BF"/>
                <w:sz w:val="32"/>
                <w:szCs w:val="32"/>
              </w:rPr>
              <w:t>E X P E R I E N C E</w:t>
            </w:r>
          </w:p>
          <w:p w14:paraId="05DD0ABD" w14:textId="77777777" w:rsidR="00E20878" w:rsidRPr="00CD21E8" w:rsidRDefault="00E20878" w:rsidP="00E20878">
            <w:pPr>
              <w:rPr>
                <w:color w:val="15253C" w:themeColor="accent1" w:themeShade="BF"/>
                <w:sz w:val="32"/>
                <w:szCs w:val="32"/>
              </w:rPr>
            </w:pPr>
          </w:p>
          <w:p w14:paraId="1DB3E730" w14:textId="77777777" w:rsidR="00E20878" w:rsidRPr="00E20878" w:rsidRDefault="00E20878" w:rsidP="00E20878">
            <w:pPr>
              <w:tabs>
                <w:tab w:val="left" w:pos="9915"/>
              </w:tabs>
              <w:rPr>
                <w:rFonts w:ascii="Calibri" w:eastAsia="Calibri" w:hAnsi="Calibri" w:cs="Times New Roman"/>
                <w:color w:val="15253C" w:themeColor="accent1" w:themeShade="BF"/>
                <w:sz w:val="22"/>
                <w:szCs w:val="22"/>
              </w:rPr>
            </w:pPr>
            <w:r w:rsidRPr="00E20878">
              <w:rPr>
                <w:rFonts w:ascii="Calibri" w:eastAsia="Calibri" w:hAnsi="Calibri" w:cs="Times New Roman"/>
                <w:color w:val="15253C" w:themeColor="accent1" w:themeShade="BF"/>
                <w:sz w:val="22"/>
                <w:szCs w:val="22"/>
              </w:rPr>
              <w:t>Coast-to-coast team truck driver</w:t>
            </w:r>
          </w:p>
          <w:p w14:paraId="19B8EEA3" w14:textId="77777777" w:rsidR="00E20878" w:rsidRPr="00E20878" w:rsidRDefault="00E20878" w:rsidP="00E20878">
            <w:pPr>
              <w:tabs>
                <w:tab w:val="left" w:pos="9915"/>
              </w:tabs>
              <w:rPr>
                <w:rFonts w:ascii="Calibri" w:eastAsia="Calibri" w:hAnsi="Calibri" w:cs="Times New Roman"/>
                <w:color w:val="000000"/>
                <w:sz w:val="20"/>
                <w:szCs w:val="20"/>
              </w:rPr>
            </w:pPr>
          </w:p>
          <w:p w14:paraId="66A7A0A7" w14:textId="77777777" w:rsidR="00E20878" w:rsidRPr="00E20878" w:rsidRDefault="00E20878" w:rsidP="00E20878">
            <w:pPr>
              <w:tabs>
                <w:tab w:val="left" w:pos="9915"/>
              </w:tabs>
              <w:rPr>
                <w:rFonts w:ascii="Calibri" w:eastAsia="Calibri" w:hAnsi="Calibri" w:cs="Times New Roman"/>
                <w:i/>
                <w:iCs/>
                <w:color w:val="323E4F"/>
                <w:sz w:val="20"/>
                <w:szCs w:val="20"/>
              </w:rPr>
            </w:pPr>
            <w:r w:rsidRPr="00E20878">
              <w:rPr>
                <w:rFonts w:ascii="Calibri" w:eastAsia="Calibri" w:hAnsi="Calibri" w:cs="Times New Roman"/>
                <w:i/>
                <w:iCs/>
                <w:color w:val="323E4F"/>
                <w:sz w:val="20"/>
                <w:szCs w:val="20"/>
              </w:rPr>
              <w:t>Swift Transportation / Oklahoma City, OK / 1996-1997</w:t>
            </w:r>
          </w:p>
          <w:p w14:paraId="47CB24C6" w14:textId="77777777" w:rsidR="00E20878" w:rsidRPr="00E20878" w:rsidRDefault="00E20878" w:rsidP="00E20878">
            <w:pPr>
              <w:tabs>
                <w:tab w:val="left" w:pos="9915"/>
              </w:tabs>
              <w:rPr>
                <w:rFonts w:ascii="Calibri" w:eastAsia="Calibri" w:hAnsi="Calibri" w:cs="Times New Roman"/>
                <w:color w:val="000000"/>
                <w:sz w:val="20"/>
                <w:szCs w:val="20"/>
              </w:rPr>
            </w:pPr>
          </w:p>
          <w:p w14:paraId="574E8E4E" w14:textId="77777777" w:rsidR="00E20878" w:rsidRPr="00E20878" w:rsidRDefault="00E20878" w:rsidP="00E20878">
            <w:pPr>
              <w:tabs>
                <w:tab w:val="left" w:pos="9915"/>
              </w:tabs>
              <w:rPr>
                <w:rFonts w:ascii="Calibri" w:eastAsia="Calibri" w:hAnsi="Calibri" w:cs="Times New Roman"/>
                <w:color w:val="000000"/>
                <w:sz w:val="20"/>
                <w:szCs w:val="20"/>
              </w:rPr>
            </w:pPr>
            <w:r w:rsidRPr="00E20878">
              <w:rPr>
                <w:rFonts w:ascii="Calibri" w:eastAsia="Calibri" w:hAnsi="Calibri" w:cs="Times New Roman"/>
                <w:color w:val="000000"/>
                <w:sz w:val="20"/>
                <w:szCs w:val="20"/>
              </w:rPr>
              <w:t>Making time-sensitive pickups and deliveries across the U.S. and Canada.</w:t>
            </w:r>
          </w:p>
          <w:p w14:paraId="7BB62006" w14:textId="77777777" w:rsidR="00E20878" w:rsidRPr="00E20878" w:rsidRDefault="00E20878" w:rsidP="00E20878">
            <w:pPr>
              <w:tabs>
                <w:tab w:val="left" w:pos="9915"/>
              </w:tabs>
              <w:rPr>
                <w:rFonts w:ascii="Calibri" w:eastAsia="Calibri" w:hAnsi="Calibri" w:cs="Times New Roman"/>
                <w:color w:val="000000"/>
                <w:sz w:val="20"/>
                <w:szCs w:val="20"/>
              </w:rPr>
            </w:pPr>
          </w:p>
          <w:p w14:paraId="14F77048" w14:textId="77777777" w:rsidR="00E20878" w:rsidRPr="00E20878" w:rsidRDefault="00E20878" w:rsidP="00E20878">
            <w:pPr>
              <w:tabs>
                <w:tab w:val="left" w:pos="9915"/>
              </w:tabs>
              <w:rPr>
                <w:rFonts w:ascii="Calibri" w:eastAsia="Calibri" w:hAnsi="Calibri" w:cs="Times New Roman"/>
                <w:color w:val="000000"/>
                <w:sz w:val="20"/>
                <w:szCs w:val="20"/>
              </w:rPr>
            </w:pPr>
            <w:r w:rsidRPr="00E20878">
              <w:rPr>
                <w:rFonts w:ascii="Calibri" w:eastAsia="Calibri" w:hAnsi="Calibri" w:cs="Times New Roman"/>
                <w:color w:val="000000"/>
                <w:sz w:val="20"/>
                <w:szCs w:val="20"/>
              </w:rPr>
              <w:t xml:space="preserve">  </w:t>
            </w:r>
          </w:p>
          <w:p w14:paraId="739B356C" w14:textId="77777777" w:rsidR="00E20878" w:rsidRPr="00E20878" w:rsidRDefault="00E20878" w:rsidP="00E20878">
            <w:pPr>
              <w:tabs>
                <w:tab w:val="left" w:pos="9915"/>
              </w:tabs>
              <w:rPr>
                <w:rFonts w:ascii="Calibri" w:eastAsia="Calibri" w:hAnsi="Calibri" w:cs="Times New Roman"/>
                <w:color w:val="15253C" w:themeColor="accent1" w:themeShade="BF"/>
                <w:sz w:val="22"/>
                <w:szCs w:val="22"/>
              </w:rPr>
            </w:pPr>
            <w:r w:rsidRPr="00E20878">
              <w:rPr>
                <w:rFonts w:ascii="Calibri" w:eastAsia="Calibri" w:hAnsi="Calibri" w:cs="Times New Roman"/>
                <w:color w:val="15253C" w:themeColor="accent1" w:themeShade="BF"/>
                <w:sz w:val="22"/>
                <w:szCs w:val="22"/>
              </w:rPr>
              <w:t>Emergency medical technician</w:t>
            </w:r>
          </w:p>
          <w:p w14:paraId="245D6413" w14:textId="77777777" w:rsidR="00E20878" w:rsidRPr="00E20878" w:rsidRDefault="00E20878" w:rsidP="00E20878">
            <w:pPr>
              <w:tabs>
                <w:tab w:val="left" w:pos="9915"/>
              </w:tabs>
              <w:rPr>
                <w:rFonts w:ascii="Calibri" w:eastAsia="Calibri" w:hAnsi="Calibri" w:cs="Times New Roman"/>
                <w:color w:val="323E4F"/>
                <w:sz w:val="24"/>
                <w:szCs w:val="24"/>
              </w:rPr>
            </w:pPr>
          </w:p>
          <w:p w14:paraId="2DD4FFD9" w14:textId="77777777" w:rsidR="00E20878" w:rsidRPr="00E20878" w:rsidRDefault="00E20878" w:rsidP="00E20878">
            <w:pPr>
              <w:tabs>
                <w:tab w:val="left" w:pos="9915"/>
              </w:tabs>
              <w:rPr>
                <w:rFonts w:ascii="Calibri" w:eastAsia="Calibri" w:hAnsi="Calibri" w:cs="Times New Roman"/>
                <w:i/>
                <w:iCs/>
                <w:color w:val="323E4F"/>
                <w:sz w:val="20"/>
                <w:szCs w:val="20"/>
              </w:rPr>
            </w:pPr>
            <w:r w:rsidRPr="00E20878">
              <w:rPr>
                <w:rFonts w:ascii="Calibri" w:eastAsia="Calibri" w:hAnsi="Calibri" w:cs="Times New Roman"/>
                <w:i/>
                <w:iCs/>
                <w:color w:val="323E4F"/>
                <w:sz w:val="20"/>
                <w:szCs w:val="20"/>
              </w:rPr>
              <w:t>Creek Couty EMS / Sapulpa, OK / 1994-1996</w:t>
            </w:r>
          </w:p>
          <w:p w14:paraId="5F680497" w14:textId="77777777" w:rsidR="00E20878" w:rsidRPr="00E20878" w:rsidRDefault="00E20878" w:rsidP="00E20878">
            <w:pPr>
              <w:tabs>
                <w:tab w:val="left" w:pos="9915"/>
              </w:tabs>
              <w:rPr>
                <w:rFonts w:ascii="Calibri" w:eastAsia="Calibri" w:hAnsi="Calibri" w:cs="Times New Roman"/>
                <w:color w:val="323E4F"/>
                <w:sz w:val="20"/>
                <w:szCs w:val="20"/>
              </w:rPr>
            </w:pPr>
          </w:p>
          <w:p w14:paraId="3485101D" w14:textId="77777777" w:rsidR="00E20878" w:rsidRPr="00E20878" w:rsidRDefault="00E20878" w:rsidP="00E20878">
            <w:pPr>
              <w:tabs>
                <w:tab w:val="left" w:pos="9915"/>
              </w:tabs>
              <w:rPr>
                <w:rFonts w:ascii="Calibri" w:eastAsia="Calibri" w:hAnsi="Calibri" w:cs="Times New Roman"/>
                <w:color w:val="323E4F"/>
                <w:sz w:val="20"/>
                <w:szCs w:val="20"/>
              </w:rPr>
            </w:pPr>
            <w:r w:rsidRPr="00E20878">
              <w:rPr>
                <w:rFonts w:ascii="Corbel" w:eastAsia="Corbel" w:hAnsi="Corbel" w:cs="Times New Roman"/>
                <w:color w:val="262626"/>
              </w:rPr>
              <w:t>Maintained and stocked the ambulance. Assisted in patient care during medical emergencies and transported patients to the emergency room.</w:t>
            </w:r>
          </w:p>
          <w:p w14:paraId="6FC7FAA7" w14:textId="77777777" w:rsidR="00E20878" w:rsidRPr="00E20878" w:rsidRDefault="00E20878" w:rsidP="00E20878">
            <w:pPr>
              <w:tabs>
                <w:tab w:val="left" w:pos="9915"/>
              </w:tabs>
              <w:rPr>
                <w:rFonts w:ascii="Calibri" w:eastAsia="Calibri" w:hAnsi="Calibri" w:cs="Times New Roman"/>
                <w:color w:val="323E4F"/>
                <w:sz w:val="24"/>
                <w:szCs w:val="24"/>
              </w:rPr>
            </w:pPr>
          </w:p>
          <w:p w14:paraId="1813BF93" w14:textId="77777777" w:rsidR="00E04541" w:rsidRDefault="00E04541" w:rsidP="00E04541">
            <w:pPr>
              <w:rPr>
                <w:b/>
                <w:bCs/>
                <w:color w:val="FFFFFF" w:themeColor="background1"/>
                <w:sz w:val="110"/>
                <w:szCs w:val="110"/>
              </w:rPr>
            </w:pPr>
          </w:p>
        </w:tc>
      </w:tr>
    </w:tbl>
    <w:p w14:paraId="537E5B70" w14:textId="77777777" w:rsidR="005F4577" w:rsidRDefault="005F4577" w:rsidP="00AC4189">
      <w:pPr>
        <w:rPr>
          <w:b/>
          <w:bCs/>
          <w:color w:val="FFFFFF" w:themeColor="background1"/>
          <w:sz w:val="24"/>
          <w:szCs w:val="24"/>
        </w:rPr>
      </w:pPr>
    </w:p>
    <w:p w14:paraId="167803AD" w14:textId="77777777" w:rsidR="005F4577" w:rsidRDefault="005F4577" w:rsidP="00AC4189">
      <w:pPr>
        <w:rPr>
          <w:b/>
          <w:bCs/>
          <w:color w:val="FFFFFF" w:themeColor="background1"/>
          <w:sz w:val="24"/>
          <w:szCs w:val="24"/>
        </w:rPr>
      </w:pPr>
    </w:p>
    <w:p w14:paraId="30D10BA0" w14:textId="77777777" w:rsidR="005F4577" w:rsidRDefault="005F4577" w:rsidP="00AC4189">
      <w:pPr>
        <w:rPr>
          <w:b/>
          <w:bCs/>
          <w:color w:val="FFFFFF" w:themeColor="background1"/>
          <w:sz w:val="24"/>
          <w:szCs w:val="24"/>
        </w:rPr>
      </w:pPr>
    </w:p>
    <w:tbl>
      <w:tblPr>
        <w:tblStyle w:val="TableGrid"/>
        <w:tblpPr w:leftFromText="180" w:rightFromText="180" w:vertAnchor="text" w:horzAnchor="margin" w:tblpX="-275" w:tblpY="9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tblGrid>
      <w:tr w:rsidR="001F5E2F" w14:paraId="34B88345" w14:textId="77777777" w:rsidTr="00592251">
        <w:trPr>
          <w:trHeight w:val="6470"/>
        </w:trPr>
        <w:tc>
          <w:tcPr>
            <w:tcW w:w="4135" w:type="dxa"/>
          </w:tcPr>
          <w:sdt>
            <w:sdtPr>
              <w:rPr>
                <w:rFonts w:eastAsiaTheme="majorEastAsia" w:cstheme="majorBidi"/>
                <w:caps/>
                <w:color w:val="1D3251" w:themeColor="accent1"/>
                <w:spacing w:val="120"/>
                <w:sz w:val="32"/>
                <w:szCs w:val="32"/>
              </w:rPr>
              <w:id w:val="1946727241"/>
              <w:placeholder>
                <w:docPart w:val="795CA82888DD41269D97472A6F42B2E3"/>
              </w:placeholder>
              <w:temporary/>
              <w:showingPlcHdr/>
              <w15:appearance w15:val="hidden"/>
            </w:sdtPr>
            <w:sdtEndPr/>
            <w:sdtContent>
              <w:p w14:paraId="2A557B82" w14:textId="77777777" w:rsidR="001F5E2F" w:rsidRPr="001F5E2F" w:rsidRDefault="001F5E2F" w:rsidP="00DF1D81">
                <w:pPr>
                  <w:keepNext/>
                  <w:keepLines/>
                  <w:outlineLvl w:val="0"/>
                  <w:rPr>
                    <w:rFonts w:eastAsiaTheme="majorEastAsia" w:cstheme="majorBidi"/>
                    <w:caps/>
                    <w:color w:val="1D3251" w:themeColor="accent1"/>
                    <w:spacing w:val="120"/>
                    <w:sz w:val="32"/>
                    <w:szCs w:val="32"/>
                  </w:rPr>
                </w:pPr>
                <w:r w:rsidRPr="001F5E2F">
                  <w:rPr>
                    <w:rFonts w:eastAsiaTheme="majorEastAsia" w:cstheme="majorBidi"/>
                    <w:caps/>
                    <w:color w:val="1D3251" w:themeColor="accent1"/>
                    <w:spacing w:val="120"/>
                    <w:sz w:val="32"/>
                    <w:szCs w:val="32"/>
                  </w:rPr>
                  <w:t>Skills</w:t>
                </w:r>
              </w:p>
            </w:sdtContent>
          </w:sdt>
          <w:p w14:paraId="2C6FE499" w14:textId="77777777" w:rsidR="001F5E2F" w:rsidRDefault="001F5E2F" w:rsidP="00DF1D81">
            <w:r w:rsidRPr="001F5E2F">
              <w:rPr>
                <w:noProof/>
              </w:rPr>
              <mc:AlternateContent>
                <mc:Choice Requires="wpg">
                  <w:drawing>
                    <wp:inline distT="0" distB="0" distL="0" distR="0" wp14:anchorId="67B7F83A" wp14:editId="17BAC8AD">
                      <wp:extent cx="2190197" cy="1857375"/>
                      <wp:effectExtent l="0" t="0" r="635" b="0"/>
                      <wp:docPr id="172891767" name="Group 17289176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190197" cy="1857375"/>
                                <a:chOff x="-38099" y="0"/>
                                <a:chExt cx="2190197" cy="2024737"/>
                              </a:xfrm>
                            </wpg:grpSpPr>
                            <wpg:grpSp>
                              <wpg:cNvPr id="1974286371" name="Group 1974286371" descr="Skill"/>
                              <wpg:cNvGrpSpPr/>
                              <wpg:grpSpPr>
                                <a:xfrm>
                                  <a:off x="-38099" y="0"/>
                                  <a:ext cx="2190197" cy="319762"/>
                                  <a:chOff x="464096" y="4913494"/>
                                  <a:chExt cx="2190197" cy="319762"/>
                                </a:xfrm>
                              </wpg:grpSpPr>
                              <wps:wsp>
                                <wps:cNvPr id="1640873068" name="TextBox 55"/>
                                <wps:cNvSpPr txBox="1"/>
                                <wps:spPr>
                                  <a:xfrm>
                                    <a:off x="502195" y="5081797"/>
                                    <a:ext cx="2152098" cy="151459"/>
                                  </a:xfrm>
                                  <a:prstGeom prst="rect">
                                    <a:avLst/>
                                  </a:prstGeom>
                                  <a:noFill/>
                                </wps:spPr>
                                <wps:txbx>
                                  <w:txbxContent>
                                    <w:p w14:paraId="18FBD1C9" w14:textId="77777777" w:rsidR="001F5E2F" w:rsidRPr="008E2197" w:rsidRDefault="001F5E2F" w:rsidP="001F5E2F">
                                      <w:r>
                                        <w:t>Willingness to learn</w:t>
                                      </w:r>
                                    </w:p>
                                  </w:txbxContent>
                                </wps:txbx>
                                <wps:bodyPr wrap="square" lIns="0" tIns="0" rIns="0" bIns="0" rtlCol="0">
                                  <a:noAutofit/>
                                </wps:bodyPr>
                              </wps:wsp>
                              <wps:wsp>
                                <wps:cNvPr id="1800812543" name="Rectangle 1800812543"/>
                                <wps:cNvSpPr/>
                                <wps:spPr>
                                  <a:xfrm>
                                    <a:off x="502195" y="4913494"/>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59321179" name="Arrow: Pentagon 59321179"/>
                                <wps:cNvSpPr/>
                                <wps:spPr>
                                  <a:xfrm>
                                    <a:off x="464096" y="4913494"/>
                                    <a:ext cx="2028202" cy="163265"/>
                                  </a:xfrm>
                                  <a:prstGeom prst="homePlate">
                                    <a:avLst/>
                                  </a:prstGeom>
                                  <a:solidFill>
                                    <a:srgbClr val="1D3251"/>
                                  </a:solidFill>
                                  <a:ln w="12700" cap="flat" cmpd="sng" algn="ctr">
                                    <a:noFill/>
                                    <a:prstDash val="solid"/>
                                    <a:miter lim="800000"/>
                                  </a:ln>
                                  <a:effectLst/>
                                </wps:spPr>
                                <wps:bodyPr wrap="square" rtlCol="0" anchor="ctr">
                                  <a:noAutofit/>
                                </wps:bodyPr>
                              </wps:wsp>
                              <wps:wsp>
                                <wps:cNvPr id="1257963922" name="TextBox 58"/>
                                <wps:cNvSpPr txBox="1"/>
                                <wps:spPr>
                                  <a:xfrm>
                                    <a:off x="1174241" y="4913494"/>
                                    <a:ext cx="761176" cy="163265"/>
                                  </a:xfrm>
                                  <a:prstGeom prst="rect">
                                    <a:avLst/>
                                  </a:prstGeom>
                                  <a:noFill/>
                                </wps:spPr>
                                <wps:txbx>
                                  <w:txbxContent>
                                    <w:p w14:paraId="4A1DA579" w14:textId="77777777" w:rsidR="001F5E2F" w:rsidRDefault="001F5E2F" w:rsidP="001F5E2F">
                                      <w:pPr>
                                        <w:rPr>
                                          <w:sz w:val="24"/>
                                          <w:szCs w:val="24"/>
                                        </w:rPr>
                                      </w:pPr>
                                      <w:r>
                                        <w:t>9/10</w:t>
                                      </w:r>
                                    </w:p>
                                  </w:txbxContent>
                                </wps:txbx>
                                <wps:bodyPr wrap="square" lIns="0" tIns="0" rIns="0" bIns="0" rtlCol="0">
                                  <a:noAutofit/>
                                </wps:bodyPr>
                              </wps:wsp>
                            </wpg:grpSp>
                            <wpg:grpSp>
                              <wpg:cNvPr id="984803999" name="Group 984803999" descr="Skill"/>
                              <wpg:cNvGrpSpPr/>
                              <wpg:grpSpPr>
                                <a:xfrm>
                                  <a:off x="0" y="428549"/>
                                  <a:ext cx="2152098" cy="319838"/>
                                  <a:chOff x="502195" y="5339487"/>
                                  <a:chExt cx="2152098" cy="319838"/>
                                </a:xfrm>
                              </wpg:grpSpPr>
                              <wps:wsp>
                                <wps:cNvPr id="2086212702" name="TextBox 114"/>
                                <wps:cNvSpPr txBox="1"/>
                                <wps:spPr>
                                  <a:xfrm>
                                    <a:off x="502195" y="5507866"/>
                                    <a:ext cx="2152098" cy="151459"/>
                                  </a:xfrm>
                                  <a:prstGeom prst="rect">
                                    <a:avLst/>
                                  </a:prstGeom>
                                  <a:noFill/>
                                </wps:spPr>
                                <wps:txbx>
                                  <w:txbxContent>
                                    <w:p w14:paraId="3ED7337F" w14:textId="77777777" w:rsidR="001F5E2F" w:rsidRDefault="001F5E2F" w:rsidP="001F5E2F">
                                      <w:r>
                                        <w:t>Communication</w:t>
                                      </w:r>
                                    </w:p>
                                    <w:p w14:paraId="60DF60BB" w14:textId="77777777" w:rsidR="001F5E2F" w:rsidRDefault="001F5E2F" w:rsidP="001F5E2F">
                                      <w:pPr>
                                        <w:jc w:val="center"/>
                                        <w:rPr>
                                          <w:sz w:val="24"/>
                                          <w:szCs w:val="24"/>
                                        </w:rPr>
                                      </w:pPr>
                                    </w:p>
                                  </w:txbxContent>
                                </wps:txbx>
                                <wps:bodyPr wrap="square" lIns="0" tIns="0" rIns="0" bIns="0" rtlCol="0">
                                  <a:noAutofit/>
                                </wps:bodyPr>
                              </wps:wsp>
                              <wps:wsp>
                                <wps:cNvPr id="366392548" name="Rectangle 366392548"/>
                                <wps:cNvSpPr/>
                                <wps:spPr>
                                  <a:xfrm>
                                    <a:off x="502195" y="5339563"/>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7431469" name="Arrow: Pentagon 7431469"/>
                                <wps:cNvSpPr/>
                                <wps:spPr>
                                  <a:xfrm>
                                    <a:off x="502195" y="5339487"/>
                                    <a:ext cx="2000251" cy="168274"/>
                                  </a:xfrm>
                                  <a:prstGeom prst="homePlate">
                                    <a:avLst/>
                                  </a:prstGeom>
                                  <a:solidFill>
                                    <a:srgbClr val="1D3251"/>
                                  </a:solidFill>
                                  <a:ln w="12700" cap="flat" cmpd="sng" algn="ctr">
                                    <a:noFill/>
                                    <a:prstDash val="solid"/>
                                    <a:miter lim="800000"/>
                                  </a:ln>
                                  <a:effectLst/>
                                </wps:spPr>
                                <wps:bodyPr wrap="square" rtlCol="0" anchor="ctr">
                                  <a:noAutofit/>
                                </wps:bodyPr>
                              </wps:wsp>
                              <wps:wsp>
                                <wps:cNvPr id="268926572" name="TextBox 117"/>
                                <wps:cNvSpPr txBox="1"/>
                                <wps:spPr>
                                  <a:xfrm>
                                    <a:off x="1174241" y="5339563"/>
                                    <a:ext cx="761176" cy="163265"/>
                                  </a:xfrm>
                                  <a:prstGeom prst="rect">
                                    <a:avLst/>
                                  </a:prstGeom>
                                  <a:noFill/>
                                </wps:spPr>
                                <wps:txbx>
                                  <w:txbxContent>
                                    <w:p w14:paraId="4D1BEE14" w14:textId="77777777" w:rsidR="001F5E2F" w:rsidRDefault="007A7E23" w:rsidP="001F5E2F">
                                      <w:pPr>
                                        <w:rPr>
                                          <w:sz w:val="24"/>
                                          <w:szCs w:val="24"/>
                                        </w:rPr>
                                      </w:pPr>
                                      <w:sdt>
                                        <w:sdtPr>
                                          <w:id w:val="1342517154"/>
                                          <w:temporary/>
                                          <w:showingPlcHdr/>
                                          <w15:appearance w15:val="hidden"/>
                                        </w:sdtPr>
                                        <w:sdtEndPr/>
                                        <w:sdtContent>
                                          <w:r w:rsidR="001F5E2F">
                                            <w:t>8 / 10</w:t>
                                          </w:r>
                                        </w:sdtContent>
                                      </w:sdt>
                                    </w:p>
                                  </w:txbxContent>
                                </wps:txbx>
                                <wps:bodyPr wrap="square" lIns="0" tIns="0" rIns="0" bIns="0" rtlCol="0">
                                  <a:noAutofit/>
                                </wps:bodyPr>
                              </wps:wsp>
                            </wpg:grpSp>
                            <wpg:grpSp>
                              <wpg:cNvPr id="81605228" name="Group 81605228" descr="Skill"/>
                              <wpg:cNvGrpSpPr/>
                              <wpg:grpSpPr>
                                <a:xfrm>
                                  <a:off x="0" y="857250"/>
                                  <a:ext cx="2152098" cy="319762"/>
                                  <a:chOff x="502195" y="5765632"/>
                                  <a:chExt cx="2152098" cy="319762"/>
                                </a:xfrm>
                              </wpg:grpSpPr>
                              <wps:wsp>
                                <wps:cNvPr id="991812619" name="TextBox 119"/>
                                <wps:cNvSpPr txBox="1"/>
                                <wps:spPr>
                                  <a:xfrm>
                                    <a:off x="502195" y="5933935"/>
                                    <a:ext cx="2152098" cy="151459"/>
                                  </a:xfrm>
                                  <a:prstGeom prst="rect">
                                    <a:avLst/>
                                  </a:prstGeom>
                                  <a:noFill/>
                                </wps:spPr>
                                <wps:txbx>
                                  <w:txbxContent>
                                    <w:p w14:paraId="093327E0" w14:textId="77777777" w:rsidR="001F5E2F" w:rsidRPr="008E2197" w:rsidRDefault="001F5E2F" w:rsidP="001F5E2F">
                                      <w:r>
                                        <w:t>Time Management</w:t>
                                      </w:r>
                                    </w:p>
                                    <w:p w14:paraId="0A8D79BF" w14:textId="77777777" w:rsidR="001F5E2F" w:rsidRDefault="001F5E2F" w:rsidP="001F5E2F"/>
                                    <w:p w14:paraId="70843ECB" w14:textId="77777777" w:rsidR="001F5E2F" w:rsidRDefault="001F5E2F" w:rsidP="001F5E2F">
                                      <w:pPr>
                                        <w:jc w:val="center"/>
                                        <w:rPr>
                                          <w:sz w:val="24"/>
                                          <w:szCs w:val="24"/>
                                        </w:rPr>
                                      </w:pPr>
                                    </w:p>
                                  </w:txbxContent>
                                </wps:txbx>
                                <wps:bodyPr wrap="square" lIns="0" tIns="0" rIns="0" bIns="0" rtlCol="0">
                                  <a:noAutofit/>
                                </wps:bodyPr>
                              </wps:wsp>
                              <wps:wsp>
                                <wps:cNvPr id="1939636628" name="Rectangle 1939636628"/>
                                <wps:cNvSpPr/>
                                <wps:spPr>
                                  <a:xfrm>
                                    <a:off x="502195" y="5765632"/>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1632304791" name="Arrow: Pentagon 1632304791"/>
                                <wps:cNvSpPr/>
                                <wps:spPr>
                                  <a:xfrm>
                                    <a:off x="502195" y="5765632"/>
                                    <a:ext cx="1990179" cy="163265"/>
                                  </a:xfrm>
                                  <a:prstGeom prst="homePlate">
                                    <a:avLst/>
                                  </a:prstGeom>
                                  <a:solidFill>
                                    <a:srgbClr val="1D3251"/>
                                  </a:solidFill>
                                  <a:ln w="12700" cap="flat" cmpd="sng" algn="ctr">
                                    <a:noFill/>
                                    <a:prstDash val="solid"/>
                                    <a:miter lim="800000"/>
                                  </a:ln>
                                  <a:effectLst/>
                                </wps:spPr>
                                <wps:bodyPr wrap="square" rtlCol="0" anchor="ctr">
                                  <a:noAutofit/>
                                </wps:bodyPr>
                              </wps:wsp>
                              <wps:wsp>
                                <wps:cNvPr id="661537295" name="TextBox 122"/>
                                <wps:cNvSpPr txBox="1"/>
                                <wps:spPr>
                                  <a:xfrm>
                                    <a:off x="1174241" y="5765632"/>
                                    <a:ext cx="761176" cy="163265"/>
                                  </a:xfrm>
                                  <a:prstGeom prst="rect">
                                    <a:avLst/>
                                  </a:prstGeom>
                                  <a:noFill/>
                                </wps:spPr>
                                <wps:txbx>
                                  <w:txbxContent>
                                    <w:p w14:paraId="239D835E" w14:textId="77777777" w:rsidR="001F5E2F" w:rsidRDefault="007A7E23" w:rsidP="001F5E2F">
                                      <w:pPr>
                                        <w:rPr>
                                          <w:sz w:val="24"/>
                                          <w:szCs w:val="24"/>
                                        </w:rPr>
                                      </w:pPr>
                                      <w:sdt>
                                        <w:sdtPr>
                                          <w:id w:val="1286853117"/>
                                          <w:temporary/>
                                          <w:showingPlcHdr/>
                                          <w15:appearance w15:val="hidden"/>
                                        </w:sdtPr>
                                        <w:sdtEndPr/>
                                        <w:sdtContent>
                                          <w:r w:rsidR="001F5E2F">
                                            <w:t>9 / 10</w:t>
                                          </w:r>
                                        </w:sdtContent>
                                      </w:sdt>
                                    </w:p>
                                    <w:p w14:paraId="6CC57920" w14:textId="77777777" w:rsidR="001F5E2F" w:rsidRDefault="001F5E2F" w:rsidP="001F5E2F">
                                      <w:pPr>
                                        <w:jc w:val="center"/>
                                        <w:rPr>
                                          <w:sz w:val="24"/>
                                          <w:szCs w:val="24"/>
                                        </w:rPr>
                                      </w:pPr>
                                    </w:p>
                                  </w:txbxContent>
                                </wps:txbx>
                                <wps:bodyPr wrap="square" lIns="0" tIns="0" rIns="0" bIns="0" rtlCol="0">
                                  <a:noAutofit/>
                                </wps:bodyPr>
                              </wps:wsp>
                            </wpg:grpSp>
                            <wpg:grpSp>
                              <wpg:cNvPr id="1122886877" name="Group 1122886877" descr="Skill"/>
                              <wpg:cNvGrpSpPr/>
                              <wpg:grpSpPr>
                                <a:xfrm>
                                  <a:off x="0" y="1285875"/>
                                  <a:ext cx="2152098" cy="319762"/>
                                  <a:chOff x="502195" y="6191701"/>
                                  <a:chExt cx="2152098" cy="319762"/>
                                </a:xfrm>
                              </wpg:grpSpPr>
                              <wps:wsp>
                                <wps:cNvPr id="332009108" name="TextBox 124"/>
                                <wps:cNvSpPr txBox="1"/>
                                <wps:spPr>
                                  <a:xfrm>
                                    <a:off x="502195" y="6360004"/>
                                    <a:ext cx="2152098" cy="151459"/>
                                  </a:xfrm>
                                  <a:prstGeom prst="rect">
                                    <a:avLst/>
                                  </a:prstGeom>
                                  <a:noFill/>
                                </wps:spPr>
                                <wps:txbx>
                                  <w:txbxContent>
                                    <w:p w14:paraId="0874CCD3" w14:textId="77777777" w:rsidR="001F5E2F" w:rsidRDefault="001F5E2F" w:rsidP="001F5E2F">
                                      <w:r>
                                        <w:t xml:space="preserve">CDL </w:t>
                                      </w:r>
                                      <w:proofErr w:type="gramStart"/>
                                      <w:r>
                                        <w:t>Class  A</w:t>
                                      </w:r>
                                      <w:proofErr w:type="gramEnd"/>
                                      <w:r>
                                        <w:t xml:space="preserve">  Driver</w:t>
                                      </w:r>
                                    </w:p>
                                    <w:p w14:paraId="03E270FB" w14:textId="77777777" w:rsidR="001F5E2F" w:rsidRDefault="001F5E2F" w:rsidP="001F5E2F">
                                      <w:pPr>
                                        <w:jc w:val="center"/>
                                        <w:rPr>
                                          <w:sz w:val="24"/>
                                          <w:szCs w:val="24"/>
                                        </w:rPr>
                                      </w:pPr>
                                    </w:p>
                                  </w:txbxContent>
                                </wps:txbx>
                                <wps:bodyPr wrap="square" lIns="0" tIns="0" rIns="0" bIns="0" rtlCol="0">
                                  <a:noAutofit/>
                                </wps:bodyPr>
                              </wps:wsp>
                              <wps:wsp>
                                <wps:cNvPr id="1653926172" name="Rectangle 1653926172"/>
                                <wps:cNvSpPr/>
                                <wps:spPr>
                                  <a:xfrm>
                                    <a:off x="502195" y="6191701"/>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1131317805" name="Rectangle 1131317805"/>
                                <wps:cNvSpPr/>
                                <wps:spPr>
                                  <a:xfrm>
                                    <a:off x="502195" y="6191701"/>
                                    <a:ext cx="2105267" cy="163265"/>
                                  </a:xfrm>
                                  <a:prstGeom prst="rect">
                                    <a:avLst/>
                                  </a:prstGeom>
                                  <a:solidFill>
                                    <a:srgbClr val="1D3251"/>
                                  </a:solidFill>
                                  <a:ln w="12700" cap="flat" cmpd="sng" algn="ctr">
                                    <a:noFill/>
                                    <a:prstDash val="solid"/>
                                    <a:miter lim="800000"/>
                                  </a:ln>
                                  <a:effectLst/>
                                </wps:spPr>
                                <wps:bodyPr wrap="square" rtlCol="0" anchor="ctr">
                                  <a:noAutofit/>
                                </wps:bodyPr>
                              </wps:wsp>
                              <wps:wsp>
                                <wps:cNvPr id="167046449" name="TextBox 127"/>
                                <wps:cNvSpPr txBox="1"/>
                                <wps:spPr>
                                  <a:xfrm>
                                    <a:off x="1174241" y="6191701"/>
                                    <a:ext cx="761176" cy="163265"/>
                                  </a:xfrm>
                                  <a:prstGeom prst="rect">
                                    <a:avLst/>
                                  </a:prstGeom>
                                  <a:noFill/>
                                </wps:spPr>
                                <wps:txbx>
                                  <w:txbxContent>
                                    <w:p w14:paraId="4EFF76A9" w14:textId="77777777" w:rsidR="001F5E2F" w:rsidRDefault="007A7E23" w:rsidP="001F5E2F">
                                      <w:pPr>
                                        <w:rPr>
                                          <w:sz w:val="24"/>
                                          <w:szCs w:val="24"/>
                                        </w:rPr>
                                      </w:pPr>
                                      <w:sdt>
                                        <w:sdtPr>
                                          <w:id w:val="2012953683"/>
                                          <w:temporary/>
                                          <w:showingPlcHdr/>
                                          <w15:appearance w15:val="hidden"/>
                                        </w:sdtPr>
                                        <w:sdtEndPr/>
                                        <w:sdtContent>
                                          <w:r w:rsidR="001F5E2F">
                                            <w:t>10 / 10</w:t>
                                          </w:r>
                                        </w:sdtContent>
                                      </w:sdt>
                                    </w:p>
                                    <w:p w14:paraId="39781400" w14:textId="77777777" w:rsidR="001F5E2F" w:rsidRDefault="001F5E2F" w:rsidP="001F5E2F">
                                      <w:pPr>
                                        <w:jc w:val="center"/>
                                        <w:rPr>
                                          <w:sz w:val="24"/>
                                          <w:szCs w:val="24"/>
                                        </w:rPr>
                                      </w:pPr>
                                    </w:p>
                                  </w:txbxContent>
                                </wps:txbx>
                                <wps:bodyPr wrap="square" lIns="0" tIns="0" rIns="0" bIns="0" rtlCol="0">
                                  <a:noAutofit/>
                                </wps:bodyPr>
                              </wps:wsp>
                            </wpg:grpSp>
                            <wpg:grpSp>
                              <wpg:cNvPr id="219893231" name="Group 219893231" descr="Skill"/>
                              <wpg:cNvGrpSpPr/>
                              <wpg:grpSpPr>
                                <a:xfrm>
                                  <a:off x="-1" y="1704975"/>
                                  <a:ext cx="2152099" cy="319762"/>
                                  <a:chOff x="502194" y="6617769"/>
                                  <a:chExt cx="2152099" cy="319762"/>
                                </a:xfrm>
                              </wpg:grpSpPr>
                              <wps:wsp>
                                <wps:cNvPr id="195072910" name="TextBox 129"/>
                                <wps:cNvSpPr txBox="1"/>
                                <wps:spPr>
                                  <a:xfrm>
                                    <a:off x="502195" y="6786072"/>
                                    <a:ext cx="2152098" cy="151459"/>
                                  </a:xfrm>
                                  <a:prstGeom prst="rect">
                                    <a:avLst/>
                                  </a:prstGeom>
                                  <a:noFill/>
                                </wps:spPr>
                                <wps:txbx>
                                  <w:txbxContent>
                                    <w:p w14:paraId="09531032" w14:textId="77777777" w:rsidR="001F5E2F" w:rsidRDefault="001F5E2F" w:rsidP="001F5E2F">
                                      <w:r>
                                        <w:t>Teamwork</w:t>
                                      </w:r>
                                    </w:p>
                                    <w:p w14:paraId="52A0FB7F" w14:textId="77777777" w:rsidR="001F5E2F" w:rsidRDefault="001F5E2F" w:rsidP="001F5E2F"/>
                                  </w:txbxContent>
                                </wps:txbx>
                                <wps:bodyPr wrap="square" lIns="0" tIns="0" rIns="0" bIns="0" rtlCol="0">
                                  <a:noAutofit/>
                                </wps:bodyPr>
                              </wps:wsp>
                              <wps:wsp>
                                <wps:cNvPr id="4717814" name="Rectangle 4717814"/>
                                <wps:cNvSpPr/>
                                <wps:spPr>
                                  <a:xfrm>
                                    <a:off x="502195" y="6617769"/>
                                    <a:ext cx="2105268" cy="163265"/>
                                  </a:xfrm>
                                  <a:prstGeom prst="rect">
                                    <a:avLst/>
                                  </a:prstGeom>
                                  <a:solidFill>
                                    <a:srgbClr val="CDEDDA"/>
                                  </a:solidFill>
                                  <a:ln w="12700" cap="flat" cmpd="sng" algn="ctr">
                                    <a:noFill/>
                                    <a:prstDash val="solid"/>
                                    <a:miter lim="800000"/>
                                  </a:ln>
                                  <a:effectLst/>
                                </wps:spPr>
                                <wps:bodyPr wrap="square" rtlCol="0" anchor="ctr">
                                  <a:noAutofit/>
                                </wps:bodyPr>
                              </wps:wsp>
                              <wps:wsp>
                                <wps:cNvPr id="665698088" name="Arrow: Pentagon 665698088"/>
                                <wps:cNvSpPr/>
                                <wps:spPr>
                                  <a:xfrm>
                                    <a:off x="502194" y="6617769"/>
                                    <a:ext cx="1952626" cy="162934"/>
                                  </a:xfrm>
                                  <a:prstGeom prst="homePlate">
                                    <a:avLst/>
                                  </a:prstGeom>
                                  <a:solidFill>
                                    <a:srgbClr val="1D3251"/>
                                  </a:solidFill>
                                  <a:ln w="12700" cap="flat" cmpd="sng" algn="ctr">
                                    <a:noFill/>
                                    <a:prstDash val="solid"/>
                                    <a:miter lim="800000"/>
                                  </a:ln>
                                  <a:effectLst/>
                                </wps:spPr>
                                <wps:bodyPr wrap="square" rtlCol="0" anchor="ctr">
                                  <a:noAutofit/>
                                </wps:bodyPr>
                              </wps:wsp>
                              <wps:wsp>
                                <wps:cNvPr id="625998123" name="TextBox 132"/>
                                <wps:cNvSpPr txBox="1"/>
                                <wps:spPr>
                                  <a:xfrm>
                                    <a:off x="1202816" y="6622807"/>
                                    <a:ext cx="761176" cy="163265"/>
                                  </a:xfrm>
                                  <a:prstGeom prst="rect">
                                    <a:avLst/>
                                  </a:prstGeom>
                                  <a:noFill/>
                                </wps:spPr>
                                <wps:txbx>
                                  <w:txbxContent>
                                    <w:p w14:paraId="2F42FF9B" w14:textId="77777777" w:rsidR="001F5E2F" w:rsidRDefault="001F5E2F" w:rsidP="001F5E2F">
                                      <w:pPr>
                                        <w:rPr>
                                          <w:sz w:val="24"/>
                                          <w:szCs w:val="24"/>
                                        </w:rPr>
                                      </w:pPr>
                                      <w:r>
                                        <w:t>9/10</w:t>
                                      </w:r>
                                    </w:p>
                                    <w:p w14:paraId="3854B32D" w14:textId="77777777" w:rsidR="001F5E2F" w:rsidRDefault="001F5E2F" w:rsidP="001F5E2F">
                                      <w:pPr>
                                        <w:jc w:val="center"/>
                                        <w:rPr>
                                          <w:sz w:val="24"/>
                                          <w:szCs w:val="24"/>
                                        </w:rPr>
                                      </w:pPr>
                                    </w:p>
                                  </w:txbxContent>
                                </wps:txbx>
                                <wps:bodyPr wrap="square" lIns="0" tIns="0" rIns="0" bIns="0" rtlCol="0">
                                  <a:noAutofit/>
                                </wps:bodyPr>
                              </wps:wsp>
                            </wpg:grpSp>
                          </wpg:wgp>
                        </a:graphicData>
                      </a:graphic>
                    </wp:inline>
                  </w:drawing>
                </mc:Choice>
                <mc:Fallback>
                  <w:pict>
                    <v:group w14:anchorId="67B7F83A" id="Group 172891767" o:spid="_x0000_s1082" alt="&quot;&quot;" style="width:172.45pt;height:146.25pt;mso-position-horizontal-relative:char;mso-position-vertical-relative:line" coordorigin="-380" coordsize="21901,20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">
                      <v:group id="Group 1974286371" o:spid="_x0000_s1083" alt="Skill" style="position:absolute;left:-380;width:21900;height:3197" coordorigin="4640,49134" coordsize="21901,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">
                        <v:shape id="TextBox 55" o:spid="_x0000_s1084" type="#_x0000_t202" style="position:absolute;left:5021;top:50817;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" filled="f" stroked="f">
                          <v:textbox inset="0,0,0,0">
                            <w:txbxContent>
                              <w:p w14:paraId="18FBD1C9" w14:textId="77777777" w:rsidR="001F5E2F" w:rsidRPr="008E2197" w:rsidRDefault="001F5E2F" w:rsidP="001F5E2F">
                                <w:r>
                                  <w:t xml:space="preserve">Willingness to </w:t>
                                </w:r>
                                <w:proofErr w:type="gramStart"/>
                                <w:r>
                                  <w:t>learn</w:t>
                                </w:r>
                                <w:proofErr w:type="gramEnd"/>
                              </w:p>
                            </w:txbxContent>
                          </v:textbox>
                        </v:shape>
                        <v:rect id="Rectangle 1800812543" o:spid="_x0000_s1085" style="position:absolute;left:5021;top:49134;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" fillcolor="#cdedda" stroked="f" strokeweight="1pt"/>
                        <v:shape id="Arrow: Pentagon 59321179" o:spid="_x0000_s1086" type="#_x0000_t15" style="position:absolute;left:4640;top:49134;width:20282;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" adj="20731" fillcolor="#1d3251" stroked="f" strokeweight="1pt"/>
                        <v:shape id="TextBox 58" o:spid="_x0000_s1087" type="#_x0000_t202" style="position:absolute;left:11742;top:49134;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" filled="f" stroked="f">
                          <v:textbox inset="0,0,0,0">
                            <w:txbxContent>
                              <w:p w14:paraId="4A1DA579" w14:textId="77777777" w:rsidR="001F5E2F" w:rsidRDefault="001F5E2F" w:rsidP="001F5E2F">
                                <w:pPr>
                                  <w:rPr>
                                    <w:sz w:val="24"/>
                                    <w:szCs w:val="24"/>
                                  </w:rPr>
                                </w:pPr>
                                <w:r>
                                  <w:t>9/10</w:t>
                                </w:r>
                              </w:p>
                            </w:txbxContent>
                          </v:textbox>
                        </v:shape>
                      </v:group>
                      <v:group id="Group 984803999" o:spid="_x0000_s1088" alt="Skill" style="position:absolute;top:4285;width:21520;height:3198" coordorigin="5021,53394" coordsize="21520,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">
                        <v:shape id="TextBox 114" o:spid="_x0000_s1089" type="#_x0000_t202" style="position:absolute;left:5021;top:55078;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" filled="f" stroked="f">
                          <v:textbox inset="0,0,0,0">
                            <w:txbxContent>
                              <w:p w14:paraId="3ED7337F" w14:textId="77777777" w:rsidR="001F5E2F" w:rsidRDefault="001F5E2F" w:rsidP="001F5E2F">
                                <w:r>
                                  <w:t>Communication</w:t>
                                </w:r>
                              </w:p>
                              <w:p w14:paraId="60DF60BB" w14:textId="77777777" w:rsidR="001F5E2F" w:rsidRDefault="001F5E2F" w:rsidP="001F5E2F">
                                <w:pPr>
                                  <w:jc w:val="center"/>
                                  <w:rPr>
                                    <w:sz w:val="24"/>
                                    <w:szCs w:val="24"/>
                                  </w:rPr>
                                </w:pPr>
                              </w:p>
                            </w:txbxContent>
                          </v:textbox>
                        </v:shape>
                        <v:rect id="Rectangle 366392548" o:spid="_x0000_s1090" style="position:absolute;left:5021;top:53395;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" fillcolor="#cdedda" stroked="f" strokeweight="1pt"/>
                        <v:shape id="Arrow: Pentagon 7431469" o:spid="_x0000_s1091" type="#_x0000_t15" style="position:absolute;left:5021;top:53394;width:20003;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" adj="20691" fillcolor="#1d3251" stroked="f" strokeweight="1pt"/>
                        <v:shape id="TextBox 117" o:spid="_x0000_s1092" type="#_x0000_t202" style="position:absolute;left:11742;top:53395;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" filled="f" stroked="f">
                          <v:textbox inset="0,0,0,0">
                            <w:txbxContent>
                              <w:p w14:paraId="4D1BEE14" w14:textId="77777777" w:rsidR="001F5E2F" w:rsidRDefault="00000000" w:rsidP="001F5E2F">
                                <w:pPr>
                                  <w:rPr>
                                    <w:sz w:val="24"/>
                                    <w:szCs w:val="24"/>
                                  </w:rPr>
                                </w:pPr>
                                <w:sdt>
                                  <w:sdtPr>
                                    <w:id w:val="1342517154"/>
                                    <w:temporary/>
                                    <w:showingPlcHdr/>
                                    <w15:appearance w15:val="hidden"/>
                                  </w:sdtPr>
                                  <w:sdtContent>
                                    <w:r w:rsidR="001F5E2F">
                                      <w:t>8 / 10</w:t>
                                    </w:r>
                                  </w:sdtContent>
                                </w:sdt>
                              </w:p>
                            </w:txbxContent>
                          </v:textbox>
                        </v:shape>
                      </v:group>
                      <v:group id="Group 81605228" o:spid="_x0000_s1093" alt="Skill" style="position:absolute;top:8572;width:21520;height:3198" coordorigin="5021,57656"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">
                        <v:shape id="TextBox 119" o:spid="_x0000_s1094" type="#_x0000_t202" style="position:absolute;left:5021;top:59339;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" filled="f" stroked="f">
                          <v:textbox inset="0,0,0,0">
                            <w:txbxContent>
                              <w:p w14:paraId="093327E0" w14:textId="77777777" w:rsidR="001F5E2F" w:rsidRPr="008E2197" w:rsidRDefault="001F5E2F" w:rsidP="001F5E2F">
                                <w:r>
                                  <w:t>Time Management</w:t>
                                </w:r>
                              </w:p>
                              <w:p w14:paraId="0A8D79BF" w14:textId="77777777" w:rsidR="001F5E2F" w:rsidRDefault="001F5E2F" w:rsidP="001F5E2F"/>
                              <w:p w14:paraId="70843ECB" w14:textId="77777777" w:rsidR="001F5E2F" w:rsidRDefault="001F5E2F" w:rsidP="001F5E2F">
                                <w:pPr>
                                  <w:jc w:val="center"/>
                                  <w:rPr>
                                    <w:sz w:val="24"/>
                                    <w:szCs w:val="24"/>
                                  </w:rPr>
                                </w:pPr>
                              </w:p>
                            </w:txbxContent>
                          </v:textbox>
                        </v:shape>
                        <v:rect id="Rectangle 1939636628" o:spid="_x0000_s1095" style="position:absolute;left:5021;top:57656;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" fillcolor="#cdedda" stroked="f" strokeweight="1pt"/>
                        <v:shape id="Arrow: Pentagon 1632304791" o:spid="_x0000_s1096" type="#_x0000_t15" style="position:absolute;left:5021;top:57656;width:19902;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" adj="20714" fillcolor="#1d3251" stroked="f" strokeweight="1pt"/>
                        <v:shape id="TextBox 122" o:spid="_x0000_s1097" type="#_x0000_t202" style="position:absolute;left:11742;top:57656;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" filled="f" stroked="f">
                          <v:textbox inset="0,0,0,0">
                            <w:txbxContent>
                              <w:p w14:paraId="239D835E" w14:textId="77777777" w:rsidR="001F5E2F" w:rsidRDefault="00000000" w:rsidP="001F5E2F">
                                <w:pPr>
                                  <w:rPr>
                                    <w:sz w:val="24"/>
                                    <w:szCs w:val="24"/>
                                  </w:rPr>
                                </w:pPr>
                                <w:sdt>
                                  <w:sdtPr>
                                    <w:id w:val="1286853117"/>
                                    <w:temporary/>
                                    <w:showingPlcHdr/>
                                    <w15:appearance w15:val="hidden"/>
                                  </w:sdtPr>
                                  <w:sdtContent>
                                    <w:r w:rsidR="001F5E2F">
                                      <w:t>9 / 10</w:t>
                                    </w:r>
                                  </w:sdtContent>
                                </w:sdt>
                              </w:p>
                              <w:p w14:paraId="6CC57920" w14:textId="77777777" w:rsidR="001F5E2F" w:rsidRDefault="001F5E2F" w:rsidP="001F5E2F">
                                <w:pPr>
                                  <w:jc w:val="center"/>
                                  <w:rPr>
                                    <w:sz w:val="24"/>
                                    <w:szCs w:val="24"/>
                                  </w:rPr>
                                </w:pPr>
                              </w:p>
                            </w:txbxContent>
                          </v:textbox>
                        </v:shape>
                      </v:group>
                      <v:group id="Group 1122886877" o:spid="_x0000_s1098" alt="Skill" style="position:absolute;top:12858;width:21520;height:3198" coordorigin="5021,61917"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">
                        <v:shape id="TextBox 124" o:spid="_x0000_s1099" type="#_x0000_t202" style="position:absolute;left:5021;top:63600;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" filled="f" stroked="f">
                          <v:textbox inset="0,0,0,0">
                            <w:txbxContent>
                              <w:p w14:paraId="0874CCD3" w14:textId="77777777" w:rsidR="001F5E2F" w:rsidRDefault="001F5E2F" w:rsidP="001F5E2F">
                                <w:r>
                                  <w:t xml:space="preserve">CDL </w:t>
                                </w:r>
                                <w:proofErr w:type="gramStart"/>
                                <w:r>
                                  <w:t>Class  A</w:t>
                                </w:r>
                                <w:proofErr w:type="gramEnd"/>
                                <w:r>
                                  <w:t xml:space="preserve">  Driver</w:t>
                                </w:r>
                              </w:p>
                              <w:p w14:paraId="03E270FB" w14:textId="77777777" w:rsidR="001F5E2F" w:rsidRDefault="001F5E2F" w:rsidP="001F5E2F">
                                <w:pPr>
                                  <w:jc w:val="center"/>
                                  <w:rPr>
                                    <w:sz w:val="24"/>
                                    <w:szCs w:val="24"/>
                                  </w:rPr>
                                </w:pPr>
                              </w:p>
                            </w:txbxContent>
                          </v:textbox>
                        </v:shape>
                        <v:rect id="Rectangle 1653926172" o:spid="_x0000_s1100" style="position:absolute;left:5021;top:61917;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" fillcolor="#cdedda" stroked="f" strokeweight="1pt"/>
                        <v:rect id="Rectangle 1131317805" o:spid="_x0000_s1101" style="position:absolute;left:5021;top:61917;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" fillcolor="#1d3251" stroked="f" strokeweight="1pt"/>
                        <v:shape id="TextBox 127" o:spid="_x0000_s1102" type="#_x0000_t202" style="position:absolute;left:11742;top:61917;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" filled="f" stroked="f">
                          <v:textbox inset="0,0,0,0">
                            <w:txbxContent>
                              <w:p w14:paraId="4EFF76A9" w14:textId="77777777" w:rsidR="001F5E2F" w:rsidRDefault="00000000" w:rsidP="001F5E2F">
                                <w:pPr>
                                  <w:rPr>
                                    <w:sz w:val="24"/>
                                    <w:szCs w:val="24"/>
                                  </w:rPr>
                                </w:pPr>
                                <w:sdt>
                                  <w:sdtPr>
                                    <w:id w:val="2012953683"/>
                                    <w:temporary/>
                                    <w:showingPlcHdr/>
                                    <w15:appearance w15:val="hidden"/>
                                  </w:sdtPr>
                                  <w:sdtContent>
                                    <w:r w:rsidR="001F5E2F">
                                      <w:t>10 / 10</w:t>
                                    </w:r>
                                  </w:sdtContent>
                                </w:sdt>
                              </w:p>
                              <w:p w14:paraId="39781400" w14:textId="77777777" w:rsidR="001F5E2F" w:rsidRDefault="001F5E2F" w:rsidP="001F5E2F">
                                <w:pPr>
                                  <w:jc w:val="center"/>
                                  <w:rPr>
                                    <w:sz w:val="24"/>
                                    <w:szCs w:val="24"/>
                                  </w:rPr>
                                </w:pPr>
                              </w:p>
                            </w:txbxContent>
                          </v:textbox>
                        </v:shape>
                      </v:group>
                      <v:group id="Group 219893231" o:spid="_x0000_s1103" alt="Skill" style="position:absolute;top:17049;width:21520;height:3198" coordorigin="5021,66177"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">
                        <v:shape id="TextBox 129" o:spid="_x0000_s1104" type="#_x0000_t202" style="position:absolute;left:5021;top:67860;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" filled="f" stroked="f">
                          <v:textbox inset="0,0,0,0">
                            <w:txbxContent>
                              <w:p w14:paraId="09531032" w14:textId="77777777" w:rsidR="001F5E2F" w:rsidRDefault="001F5E2F" w:rsidP="001F5E2F">
                                <w:r>
                                  <w:t>Teamwork</w:t>
                                </w:r>
                              </w:p>
                              <w:p w14:paraId="52A0FB7F" w14:textId="77777777" w:rsidR="001F5E2F" w:rsidRDefault="001F5E2F" w:rsidP="001F5E2F"/>
                            </w:txbxContent>
                          </v:textbox>
                        </v:shape>
                        <v:rect id="Rectangle 4717814" o:spid="_x0000_s1105" style="position:absolute;left:5021;top:66177;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" fillcolor="#cdedda" stroked="f" strokeweight="1pt"/>
                        <v:shape id="Arrow: Pentagon 665698088" o:spid="_x0000_s1106" type="#_x0000_t15" style="position:absolute;left:5021;top:66177;width:19527;height:1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" adj="20699" fillcolor="#1d3251" stroked="f" strokeweight="1pt"/>
                        <v:shape id="TextBox 132" o:spid="_x0000_s1107" type="#_x0000_t202" style="position:absolute;left:12028;top:66228;width:7611;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" filled="f" stroked="f">
                          <v:textbox inset="0,0,0,0">
                            <w:txbxContent>
                              <w:p w14:paraId="2F42FF9B" w14:textId="77777777" w:rsidR="001F5E2F" w:rsidRDefault="001F5E2F" w:rsidP="001F5E2F">
                                <w:pPr>
                                  <w:rPr>
                                    <w:sz w:val="24"/>
                                    <w:szCs w:val="24"/>
                                  </w:rPr>
                                </w:pPr>
                                <w:r>
                                  <w:t>9/10</w:t>
                                </w:r>
                              </w:p>
                              <w:p w14:paraId="3854B32D" w14:textId="77777777" w:rsidR="001F5E2F" w:rsidRDefault="001F5E2F" w:rsidP="001F5E2F">
                                <w:pPr>
                                  <w:jc w:val="center"/>
                                  <w:rPr>
                                    <w:sz w:val="24"/>
                                    <w:szCs w:val="24"/>
                                  </w:rPr>
                                </w:pPr>
                              </w:p>
                            </w:txbxContent>
                          </v:textbox>
                        </v:shape>
                      </v:group>
                      <w10:anchorlock/>
                    </v:group>
                  </w:pict>
                </mc:Fallback>
              </mc:AlternateContent>
            </w:r>
          </w:p>
          <w:p w14:paraId="6D04AC89" w14:textId="77777777" w:rsidR="00592251" w:rsidRPr="001F5E2F" w:rsidRDefault="00592251" w:rsidP="00DF1D81"/>
          <w:sdt>
            <w:sdtPr>
              <w:rPr>
                <w:rFonts w:eastAsiaTheme="majorEastAsia" w:cstheme="majorBidi"/>
                <w:caps/>
                <w:color w:val="1D3251" w:themeColor="accent1"/>
                <w:spacing w:val="120"/>
                <w:sz w:val="32"/>
                <w:szCs w:val="32"/>
              </w:rPr>
              <w:id w:val="1438337249"/>
              <w:placeholder>
                <w:docPart w:val="2B22E4DB9FD243FE8B22FE954FA2AB92"/>
              </w:placeholder>
              <w:temporary/>
              <w:showingPlcHdr/>
              <w15:appearance w15:val="hidden"/>
            </w:sdtPr>
            <w:sdtEndPr/>
            <w:sdtContent>
              <w:p w14:paraId="5BA1882A" w14:textId="77777777" w:rsidR="001F5E2F" w:rsidRPr="001F5E2F" w:rsidRDefault="001F5E2F" w:rsidP="00DF1D81">
                <w:pPr>
                  <w:keepNext/>
                  <w:keepLines/>
                  <w:outlineLvl w:val="0"/>
                  <w:rPr>
                    <w:rFonts w:eastAsiaTheme="majorEastAsia" w:cstheme="majorBidi"/>
                    <w:caps/>
                    <w:color w:val="1D3251" w:themeColor="accent1"/>
                    <w:spacing w:val="120"/>
                    <w:sz w:val="32"/>
                    <w:szCs w:val="32"/>
                  </w:rPr>
                </w:pPr>
                <w:r w:rsidRPr="001F5E2F">
                  <w:rPr>
                    <w:rFonts w:eastAsiaTheme="majorEastAsia" w:cstheme="majorBidi"/>
                    <w:caps/>
                    <w:color w:val="1D3251" w:themeColor="accent1"/>
                    <w:spacing w:val="120"/>
                    <w:sz w:val="32"/>
                    <w:szCs w:val="32"/>
                  </w:rPr>
                  <w:t>Education</w:t>
                </w:r>
              </w:p>
            </w:sdtContent>
          </w:sdt>
          <w:p w14:paraId="4A86567F" w14:textId="77777777" w:rsidR="00B854A7" w:rsidRDefault="00B854A7" w:rsidP="00DF1D81">
            <w:pPr>
              <w:keepNext/>
              <w:keepLines/>
              <w:outlineLvl w:val="1"/>
              <w:rPr>
                <w:rFonts w:eastAsiaTheme="majorEastAsia" w:cstheme="majorBidi"/>
                <w:color w:val="1D3251" w:themeColor="accent1"/>
                <w:sz w:val="22"/>
                <w:szCs w:val="26"/>
              </w:rPr>
            </w:pPr>
          </w:p>
          <w:p w14:paraId="5EF19124" w14:textId="55D0E8F8" w:rsidR="001F5E2F" w:rsidRPr="001F5E2F" w:rsidRDefault="001F5E2F" w:rsidP="00DF1D81">
            <w:pPr>
              <w:keepNext/>
              <w:keepLines/>
              <w:outlineLvl w:val="1"/>
              <w:rPr>
                <w:rFonts w:eastAsiaTheme="majorEastAsia" w:cstheme="majorBidi"/>
                <w:color w:val="1D3251" w:themeColor="accent1"/>
                <w:sz w:val="22"/>
                <w:szCs w:val="26"/>
              </w:rPr>
            </w:pPr>
            <w:r w:rsidRPr="001F5E2F">
              <w:rPr>
                <w:rFonts w:eastAsiaTheme="majorEastAsia" w:cstheme="majorBidi"/>
                <w:color w:val="1D3251" w:themeColor="accent1"/>
                <w:sz w:val="22"/>
                <w:szCs w:val="26"/>
              </w:rPr>
              <w:t>Associate/Software Development</w:t>
            </w:r>
          </w:p>
          <w:p w14:paraId="745A02C4" w14:textId="77777777" w:rsidR="001F5E2F" w:rsidRPr="001F5E2F" w:rsidRDefault="001F5E2F" w:rsidP="00DF1D81">
            <w:pPr>
              <w:keepNext/>
              <w:keepLines/>
              <w:outlineLvl w:val="3"/>
              <w:rPr>
                <w:rFonts w:eastAsiaTheme="majorEastAsia" w:cstheme="majorBidi"/>
                <w:i/>
                <w:iCs/>
              </w:rPr>
            </w:pPr>
            <w:r w:rsidRPr="001F5E2F">
              <w:rPr>
                <w:rFonts w:eastAsiaTheme="majorEastAsia" w:cstheme="majorBidi"/>
                <w:i/>
                <w:iCs/>
              </w:rPr>
              <w:t>Champlain College</w:t>
            </w:r>
          </w:p>
          <w:p w14:paraId="3C292099" w14:textId="77777777" w:rsidR="001F5E2F" w:rsidRDefault="001F5E2F" w:rsidP="00DF1D81">
            <w:r w:rsidRPr="001F5E2F">
              <w:t>Graduated 2023</w:t>
            </w:r>
          </w:p>
          <w:p w14:paraId="2F5EA9DB" w14:textId="77777777" w:rsidR="00592251" w:rsidRPr="001F5E2F" w:rsidRDefault="00592251" w:rsidP="00DF1D81"/>
          <w:p w14:paraId="10D4701E" w14:textId="77777777" w:rsidR="001F5E2F" w:rsidRPr="001F5E2F" w:rsidRDefault="001F5E2F" w:rsidP="00DF1D81">
            <w:pPr>
              <w:keepNext/>
              <w:keepLines/>
              <w:outlineLvl w:val="1"/>
              <w:rPr>
                <w:rFonts w:eastAsiaTheme="majorEastAsia" w:cstheme="majorBidi"/>
                <w:color w:val="1D3251" w:themeColor="accent1"/>
                <w:sz w:val="22"/>
                <w:szCs w:val="26"/>
              </w:rPr>
            </w:pPr>
            <w:r w:rsidRPr="001F5E2F">
              <w:rPr>
                <w:rFonts w:eastAsiaTheme="majorEastAsia" w:cstheme="majorBidi"/>
                <w:color w:val="1D3251" w:themeColor="accent1"/>
                <w:sz w:val="22"/>
                <w:szCs w:val="26"/>
              </w:rPr>
              <w:t>Bachelor's/Software Development</w:t>
            </w:r>
          </w:p>
          <w:p w14:paraId="40DDDCE8" w14:textId="77777777" w:rsidR="001F5E2F" w:rsidRPr="001F5E2F" w:rsidRDefault="001F5E2F" w:rsidP="00DF1D81">
            <w:pPr>
              <w:keepNext/>
              <w:keepLines/>
              <w:outlineLvl w:val="3"/>
              <w:rPr>
                <w:rFonts w:eastAsiaTheme="majorEastAsia" w:cstheme="majorBidi"/>
                <w:i/>
                <w:iCs/>
              </w:rPr>
            </w:pPr>
            <w:r w:rsidRPr="001F5E2F">
              <w:rPr>
                <w:rFonts w:eastAsiaTheme="majorEastAsia" w:cstheme="majorBidi"/>
                <w:i/>
                <w:iCs/>
              </w:rPr>
              <w:t>Champlain College</w:t>
            </w:r>
          </w:p>
          <w:p w14:paraId="1A7077FE" w14:textId="77777777" w:rsidR="001F5E2F" w:rsidRPr="001F5E2F" w:rsidRDefault="001F5E2F" w:rsidP="00DF1D81">
            <w:r w:rsidRPr="001F5E2F">
              <w:t>Current/Graduating in 2025</w:t>
            </w:r>
          </w:p>
          <w:p w14:paraId="08DA2B37" w14:textId="77777777" w:rsidR="001F5E2F" w:rsidRDefault="001F5E2F" w:rsidP="00DF1D81">
            <w:pPr>
              <w:rPr>
                <w:b/>
                <w:bCs/>
                <w:color w:val="FFFFFF" w:themeColor="background1"/>
                <w:sz w:val="110"/>
                <w:szCs w:val="110"/>
              </w:rPr>
            </w:pPr>
          </w:p>
        </w:tc>
      </w:tr>
    </w:tbl>
    <w:p w14:paraId="4B6D5330" w14:textId="69FB8C9A" w:rsidR="005F4577" w:rsidRDefault="005F4577" w:rsidP="00AC4189">
      <w:pPr>
        <w:rPr>
          <w:b/>
          <w:bCs/>
          <w:color w:val="FFFFFF" w:themeColor="background1"/>
          <w:sz w:val="24"/>
          <w:szCs w:val="24"/>
        </w:rPr>
      </w:pPr>
    </w:p>
    <w:p w14:paraId="4A9C08FC" w14:textId="451CFCD5" w:rsidR="00AC4189" w:rsidRDefault="00AC4189" w:rsidP="00AC4189">
      <w:pPr>
        <w:rPr>
          <w:b/>
          <w:bCs/>
          <w:color w:val="FFFFFF" w:themeColor="background1"/>
          <w:sz w:val="110"/>
          <w:szCs w:val="110"/>
        </w:rPr>
      </w:pPr>
    </w:p>
    <w:p w14:paraId="3CDE0828" w14:textId="77777777" w:rsidR="00AC4189" w:rsidRDefault="00AC4189" w:rsidP="00AC4189"/>
    <w:p w14:paraId="1C94C97C" w14:textId="77777777" w:rsidR="00111172" w:rsidRDefault="00111172" w:rsidP="00AC4189"/>
    <w:p w14:paraId="63AA0122" w14:textId="77777777" w:rsidR="00111172" w:rsidRDefault="00111172" w:rsidP="00AC4189"/>
    <w:p w14:paraId="1FE1B843" w14:textId="77777777" w:rsidR="00111172" w:rsidRDefault="00111172" w:rsidP="00AC4189"/>
    <w:p w14:paraId="4CC9C855" w14:textId="77777777" w:rsidR="00111172" w:rsidRDefault="00111172" w:rsidP="00AC4189"/>
    <w:p w14:paraId="3A666F2C" w14:textId="77777777" w:rsidR="00111172" w:rsidRDefault="00111172" w:rsidP="00AC4189"/>
    <w:p w14:paraId="1E93ADA3" w14:textId="77777777" w:rsidR="00111172" w:rsidRDefault="00111172" w:rsidP="00AC4189"/>
    <w:p w14:paraId="1A375D20" w14:textId="73EE16F6" w:rsidR="00111172" w:rsidRPr="00AC4189" w:rsidRDefault="00111172" w:rsidP="00AC4189"/>
    <w:sectPr w:rsidR="00111172" w:rsidRPr="00AC4189" w:rsidSect="00C777FF">
      <w:headerReference w:type="default" r:id="rId31"/>
      <w:footerReference w:type="default" r:id="rId32"/>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74B2F" w14:textId="77777777" w:rsidR="00EC5F34" w:rsidRDefault="00EC5F34" w:rsidP="00B21D64">
      <w:pPr>
        <w:spacing w:after="0" w:line="240" w:lineRule="auto"/>
      </w:pPr>
      <w:r>
        <w:separator/>
      </w:r>
    </w:p>
  </w:endnote>
  <w:endnote w:type="continuationSeparator" w:id="0">
    <w:p w14:paraId="173BAD66" w14:textId="77777777" w:rsidR="00EC5F34" w:rsidRDefault="00EC5F34"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743EA" w14:textId="77777777" w:rsidR="00A96376" w:rsidRDefault="00A96376">
    <w:pPr>
      <w:pStyle w:val="Footer"/>
    </w:pPr>
    <w:r>
      <w:rPr>
        <w:noProof/>
      </w:rPr>
      <mc:AlternateContent>
        <mc:Choice Requires="wps">
          <w:drawing>
            <wp:anchor distT="0" distB="0" distL="114300" distR="114300" simplePos="0" relativeHeight="251659264" behindDoc="0" locked="0" layoutInCell="1" allowOverlap="1" wp14:anchorId="640DB3B4" wp14:editId="7CB3DF19">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0CA8BAAF" id="Rectangle 8" o:spid="_x0000_s1026" alt="&quot;&quot;"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" fillcolor="#cdedda [3207]"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5B1CA" w14:textId="77777777" w:rsidR="00EC5F34" w:rsidRDefault="00EC5F34" w:rsidP="00B21D64">
      <w:pPr>
        <w:spacing w:after="0" w:line="240" w:lineRule="auto"/>
      </w:pPr>
      <w:r>
        <w:separator/>
      </w:r>
    </w:p>
  </w:footnote>
  <w:footnote w:type="continuationSeparator" w:id="0">
    <w:p w14:paraId="7F50FBDE" w14:textId="77777777" w:rsidR="00EC5F34" w:rsidRDefault="00EC5F34"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6E708" w14:textId="77777777" w:rsidR="00B21D64" w:rsidRDefault="00997E86">
    <w:pPr>
      <w:pStyle w:val="Header"/>
    </w:pPr>
    <w:r>
      <w:rPr>
        <w:noProof/>
      </w:rPr>
      <mc:AlternateContent>
        <mc:Choice Requires="wpg">
          <w:drawing>
            <wp:anchor distT="0" distB="0" distL="114300" distR="114300" simplePos="0" relativeHeight="251655168" behindDoc="0" locked="0" layoutInCell="1" allowOverlap="1" wp14:anchorId="78BA6AE0" wp14:editId="22A30BF0">
              <wp:simplePos x="0" y="0"/>
              <wp:positionH relativeFrom="page">
                <wp:align>center</wp:align>
              </wp:positionH>
              <wp:positionV relativeFrom="page">
                <wp:align>top</wp:align>
              </wp:positionV>
              <wp:extent cx="7794580" cy="4151376"/>
              <wp:effectExtent l="0" t="0" r="0" b="190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265B9BAF" id="Group 129" o:spid="_x0000_s1026" alt="&quot;&quot;" style="position:absolute;margin-left:0;margin-top:0;width:613.75pt;height:326.9pt;z-index:251655168;mso-width-percent:1000;mso-position-horizontal:center;mso-position-horizontal-relative:page;mso-position-vertical:top;mso-position-vertical-relative:page;mso-width-percent:1000;mso-height-relative:margin" coordsize="77945,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8" style="position:absolute;top:17811;width:27579;height:2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F20EAA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CF2105"/>
    <w:multiLevelType w:val="multilevel"/>
    <w:tmpl w:val="9D984FD2"/>
    <w:numStyleLink w:val="BullettedList"/>
  </w:abstractNum>
  <w:abstractNum w:abstractNumId="4"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265F1A"/>
    <w:multiLevelType w:val="hybridMultilevel"/>
    <w:tmpl w:val="66F0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16cid:durableId="716707420">
    <w:abstractNumId w:val="6"/>
  </w:num>
  <w:num w:numId="2" w16cid:durableId="1721785717">
    <w:abstractNumId w:val="9"/>
  </w:num>
  <w:num w:numId="3" w16cid:durableId="2129202597">
    <w:abstractNumId w:val="5"/>
  </w:num>
  <w:num w:numId="4" w16cid:durableId="1929576788">
    <w:abstractNumId w:val="2"/>
  </w:num>
  <w:num w:numId="5" w16cid:durableId="1254239034">
    <w:abstractNumId w:val="4"/>
  </w:num>
  <w:num w:numId="6" w16cid:durableId="326904905">
    <w:abstractNumId w:val="8"/>
  </w:num>
  <w:num w:numId="7" w16cid:durableId="754595728">
    <w:abstractNumId w:val="0"/>
  </w:num>
  <w:num w:numId="8" w16cid:durableId="10377474">
    <w:abstractNumId w:val="1"/>
  </w:num>
  <w:num w:numId="9" w16cid:durableId="1908689060">
    <w:abstractNumId w:val="3"/>
  </w:num>
  <w:num w:numId="10" w16cid:durableId="964701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60"/>
    <w:rsid w:val="000161E1"/>
    <w:rsid w:val="00021303"/>
    <w:rsid w:val="00044F7C"/>
    <w:rsid w:val="00072216"/>
    <w:rsid w:val="00074EC7"/>
    <w:rsid w:val="00082519"/>
    <w:rsid w:val="000829B1"/>
    <w:rsid w:val="000A78DC"/>
    <w:rsid w:val="000B4301"/>
    <w:rsid w:val="000C629C"/>
    <w:rsid w:val="001043F1"/>
    <w:rsid w:val="00105125"/>
    <w:rsid w:val="00107E81"/>
    <w:rsid w:val="00111172"/>
    <w:rsid w:val="001257E2"/>
    <w:rsid w:val="00126FA2"/>
    <w:rsid w:val="00130612"/>
    <w:rsid w:val="0014389E"/>
    <w:rsid w:val="00144072"/>
    <w:rsid w:val="001574A0"/>
    <w:rsid w:val="001D1287"/>
    <w:rsid w:val="001D318A"/>
    <w:rsid w:val="001F5E2F"/>
    <w:rsid w:val="001F7AA5"/>
    <w:rsid w:val="0021475C"/>
    <w:rsid w:val="00246B06"/>
    <w:rsid w:val="002564A8"/>
    <w:rsid w:val="00297BE8"/>
    <w:rsid w:val="00297E36"/>
    <w:rsid w:val="002D638A"/>
    <w:rsid w:val="0033489C"/>
    <w:rsid w:val="00360F18"/>
    <w:rsid w:val="003A2E6E"/>
    <w:rsid w:val="003B16BF"/>
    <w:rsid w:val="003C0BB5"/>
    <w:rsid w:val="003C22EC"/>
    <w:rsid w:val="003C23D0"/>
    <w:rsid w:val="004067B9"/>
    <w:rsid w:val="004103C0"/>
    <w:rsid w:val="00452292"/>
    <w:rsid w:val="004526DC"/>
    <w:rsid w:val="00456FA7"/>
    <w:rsid w:val="0046129C"/>
    <w:rsid w:val="00477C39"/>
    <w:rsid w:val="004865C2"/>
    <w:rsid w:val="004A0329"/>
    <w:rsid w:val="004B4147"/>
    <w:rsid w:val="004B5B97"/>
    <w:rsid w:val="004D469B"/>
    <w:rsid w:val="0051432E"/>
    <w:rsid w:val="00533FED"/>
    <w:rsid w:val="0053614E"/>
    <w:rsid w:val="00552F9B"/>
    <w:rsid w:val="00560453"/>
    <w:rsid w:val="005636A7"/>
    <w:rsid w:val="005645A1"/>
    <w:rsid w:val="00582050"/>
    <w:rsid w:val="005867E5"/>
    <w:rsid w:val="00592251"/>
    <w:rsid w:val="005A1825"/>
    <w:rsid w:val="005A20B8"/>
    <w:rsid w:val="005B7DB3"/>
    <w:rsid w:val="005F05AA"/>
    <w:rsid w:val="005F4405"/>
    <w:rsid w:val="005F4577"/>
    <w:rsid w:val="00604DB8"/>
    <w:rsid w:val="00613E15"/>
    <w:rsid w:val="0061400D"/>
    <w:rsid w:val="00621B5C"/>
    <w:rsid w:val="00630610"/>
    <w:rsid w:val="00637CCB"/>
    <w:rsid w:val="00665486"/>
    <w:rsid w:val="00667496"/>
    <w:rsid w:val="006B7425"/>
    <w:rsid w:val="006C2DFF"/>
    <w:rsid w:val="006D0BB0"/>
    <w:rsid w:val="006F4CA2"/>
    <w:rsid w:val="0070789F"/>
    <w:rsid w:val="0073401A"/>
    <w:rsid w:val="007571B5"/>
    <w:rsid w:val="007772B1"/>
    <w:rsid w:val="00797944"/>
    <w:rsid w:val="00797AE9"/>
    <w:rsid w:val="007A4227"/>
    <w:rsid w:val="007A7E23"/>
    <w:rsid w:val="007C0AC7"/>
    <w:rsid w:val="007C6344"/>
    <w:rsid w:val="007D0687"/>
    <w:rsid w:val="008010CA"/>
    <w:rsid w:val="008424CE"/>
    <w:rsid w:val="00867517"/>
    <w:rsid w:val="00881840"/>
    <w:rsid w:val="00890F1A"/>
    <w:rsid w:val="008A32D5"/>
    <w:rsid w:val="008A694E"/>
    <w:rsid w:val="008A7843"/>
    <w:rsid w:val="008B331B"/>
    <w:rsid w:val="008E2197"/>
    <w:rsid w:val="008F342A"/>
    <w:rsid w:val="00916668"/>
    <w:rsid w:val="00954B13"/>
    <w:rsid w:val="00955630"/>
    <w:rsid w:val="00957031"/>
    <w:rsid w:val="00997E86"/>
    <w:rsid w:val="009B2970"/>
    <w:rsid w:val="009B7D45"/>
    <w:rsid w:val="009E43A7"/>
    <w:rsid w:val="00A21AF8"/>
    <w:rsid w:val="00A23EB5"/>
    <w:rsid w:val="00A42DFA"/>
    <w:rsid w:val="00A6425D"/>
    <w:rsid w:val="00A652C7"/>
    <w:rsid w:val="00A96376"/>
    <w:rsid w:val="00A9722D"/>
    <w:rsid w:val="00AB054B"/>
    <w:rsid w:val="00AC4189"/>
    <w:rsid w:val="00AE043A"/>
    <w:rsid w:val="00B03ED5"/>
    <w:rsid w:val="00B1090B"/>
    <w:rsid w:val="00B20CB7"/>
    <w:rsid w:val="00B21D64"/>
    <w:rsid w:val="00B2542E"/>
    <w:rsid w:val="00B44667"/>
    <w:rsid w:val="00B57C34"/>
    <w:rsid w:val="00B625B7"/>
    <w:rsid w:val="00B71A3D"/>
    <w:rsid w:val="00B73E22"/>
    <w:rsid w:val="00B854A7"/>
    <w:rsid w:val="00BB7CE4"/>
    <w:rsid w:val="00BC33C3"/>
    <w:rsid w:val="00BC3FD3"/>
    <w:rsid w:val="00BC6A68"/>
    <w:rsid w:val="00BD381C"/>
    <w:rsid w:val="00BF0DAF"/>
    <w:rsid w:val="00C05345"/>
    <w:rsid w:val="00C344AA"/>
    <w:rsid w:val="00C37B1A"/>
    <w:rsid w:val="00C5244F"/>
    <w:rsid w:val="00C60968"/>
    <w:rsid w:val="00C73FD7"/>
    <w:rsid w:val="00C777FF"/>
    <w:rsid w:val="00CC53CE"/>
    <w:rsid w:val="00CC721B"/>
    <w:rsid w:val="00CD21E8"/>
    <w:rsid w:val="00CD2BF4"/>
    <w:rsid w:val="00CD2FD2"/>
    <w:rsid w:val="00CE26BA"/>
    <w:rsid w:val="00CF3D1A"/>
    <w:rsid w:val="00D03B15"/>
    <w:rsid w:val="00D07699"/>
    <w:rsid w:val="00D07EE8"/>
    <w:rsid w:val="00D12DFD"/>
    <w:rsid w:val="00D4535F"/>
    <w:rsid w:val="00D62B7E"/>
    <w:rsid w:val="00D700A6"/>
    <w:rsid w:val="00D839AD"/>
    <w:rsid w:val="00DC2C11"/>
    <w:rsid w:val="00DE6EAE"/>
    <w:rsid w:val="00DF1D81"/>
    <w:rsid w:val="00DF2160"/>
    <w:rsid w:val="00E04541"/>
    <w:rsid w:val="00E20878"/>
    <w:rsid w:val="00E20C74"/>
    <w:rsid w:val="00E21637"/>
    <w:rsid w:val="00E23B6D"/>
    <w:rsid w:val="00E31379"/>
    <w:rsid w:val="00E35159"/>
    <w:rsid w:val="00E61E61"/>
    <w:rsid w:val="00E6551F"/>
    <w:rsid w:val="00EA6BDC"/>
    <w:rsid w:val="00EB1B18"/>
    <w:rsid w:val="00EB2032"/>
    <w:rsid w:val="00EC5F34"/>
    <w:rsid w:val="00EE007D"/>
    <w:rsid w:val="00EF30F8"/>
    <w:rsid w:val="00EF3BED"/>
    <w:rsid w:val="00F16C1B"/>
    <w:rsid w:val="00F54251"/>
    <w:rsid w:val="00F5670A"/>
    <w:rsid w:val="00F9181A"/>
    <w:rsid w:val="00FC1473"/>
    <w:rsid w:val="00FD631E"/>
    <w:rsid w:val="00FE0694"/>
    <w:rsid w:val="00FF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8F61D"/>
  <w15:chartTrackingRefBased/>
  <w15:docId w15:val="{9E2A6609-5D14-425D-BFCC-DD418CC2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DFA"/>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 w:val="22"/>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963817">
      <w:bodyDiv w:val="1"/>
      <w:marLeft w:val="0"/>
      <w:marRight w:val="0"/>
      <w:marTop w:val="0"/>
      <w:marBottom w:val="0"/>
      <w:divBdr>
        <w:top w:val="none" w:sz="0" w:space="0" w:color="auto"/>
        <w:left w:val="none" w:sz="0" w:space="0" w:color="auto"/>
        <w:bottom w:val="none" w:sz="0" w:space="0" w:color="auto"/>
        <w:right w:val="none" w:sz="0" w:space="0" w:color="auto"/>
      </w:divBdr>
    </w:div>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207346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3.sv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2.sv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4.sv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20Richmond\AppData\Roaming\Microsoft\Templates\Modern%20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87032226DD54BC6BD11A65160EC0EAE"/>
        <w:category>
          <w:name w:val="General"/>
          <w:gallery w:val="placeholder"/>
        </w:category>
        <w:types>
          <w:type w:val="bbPlcHdr"/>
        </w:types>
        <w:behaviors>
          <w:behavior w:val="content"/>
        </w:behaviors>
        <w:guid w:val="{39C73068-00C1-4B8D-9106-03B3C747BEF2}"/>
      </w:docPartPr>
      <w:docPartBody>
        <w:p w:rsidR="00EC5D22" w:rsidRDefault="0080506C">
          <w:pPr>
            <w:pStyle w:val="387032226DD54BC6BD11A65160EC0EAE"/>
          </w:pPr>
          <w:r w:rsidRPr="007772B1">
            <w:t>ABOUT ME</w:t>
          </w:r>
        </w:p>
      </w:docPartBody>
    </w:docPart>
    <w:docPart>
      <w:docPartPr>
        <w:name w:val="D16683D812514EFFADBB262C040FA89F"/>
        <w:category>
          <w:name w:val="General"/>
          <w:gallery w:val="placeholder"/>
        </w:category>
        <w:types>
          <w:type w:val="bbPlcHdr"/>
        </w:types>
        <w:behaviors>
          <w:behavior w:val="content"/>
        </w:behaviors>
        <w:guid w:val="{3B5E5503-B402-4DE4-AE40-A9F560E45FD1}"/>
      </w:docPartPr>
      <w:docPartBody>
        <w:p w:rsidR="00EC5D22" w:rsidRDefault="0080506C">
          <w:pPr>
            <w:pStyle w:val="D16683D812514EFFADBB262C040FA89F"/>
          </w:pPr>
          <w:r>
            <w:t>Education</w:t>
          </w:r>
        </w:p>
      </w:docPartBody>
    </w:docPart>
    <w:docPart>
      <w:docPartPr>
        <w:name w:val="861CDD12289F4B179C79978404709E1D"/>
        <w:category>
          <w:name w:val="General"/>
          <w:gallery w:val="placeholder"/>
        </w:category>
        <w:types>
          <w:type w:val="bbPlcHdr"/>
        </w:types>
        <w:behaviors>
          <w:behavior w:val="content"/>
        </w:behaviors>
        <w:guid w:val="{839660B6-1B50-4A8B-8F35-870388A83521}"/>
      </w:docPartPr>
      <w:docPartBody>
        <w:p w:rsidR="00EC5D22" w:rsidRDefault="0080506C">
          <w:pPr>
            <w:pStyle w:val="861CDD12289F4B179C79978404709E1D"/>
          </w:pPr>
          <w:r>
            <w:t>Experience</w:t>
          </w:r>
        </w:p>
      </w:docPartBody>
    </w:docPart>
    <w:docPart>
      <w:docPartPr>
        <w:name w:val="2AB3C7F6B09A4046AFB3F0D6FE986920"/>
        <w:category>
          <w:name w:val="General"/>
          <w:gallery w:val="placeholder"/>
        </w:category>
        <w:types>
          <w:type w:val="bbPlcHdr"/>
        </w:types>
        <w:behaviors>
          <w:behavior w:val="content"/>
        </w:behaviors>
        <w:guid w:val="{BD0EE360-11B6-44A8-BAB5-C801B0F0DFB7}"/>
      </w:docPartPr>
      <w:docPartBody>
        <w:p w:rsidR="00EC5D22" w:rsidRDefault="0080506C">
          <w:pPr>
            <w:pStyle w:val="2AB3C7F6B09A4046AFB3F0D6FE986920"/>
          </w:pPr>
          <w:r>
            <w:t>8 / 10</w:t>
          </w:r>
        </w:p>
      </w:docPartBody>
    </w:docPart>
    <w:docPart>
      <w:docPartPr>
        <w:name w:val="7B30F1999DDA4573B98899B2D8322A19"/>
        <w:category>
          <w:name w:val="General"/>
          <w:gallery w:val="placeholder"/>
        </w:category>
        <w:types>
          <w:type w:val="bbPlcHdr"/>
        </w:types>
        <w:behaviors>
          <w:behavior w:val="content"/>
        </w:behaviors>
        <w:guid w:val="{7B5F613F-801D-4E2D-917F-24DDD8D23A03}"/>
      </w:docPartPr>
      <w:docPartBody>
        <w:p w:rsidR="00B2624A" w:rsidRDefault="00BE0CCE" w:rsidP="00BE0CCE">
          <w:pPr>
            <w:pStyle w:val="7B30F1999DDA4573B98899B2D8322A19"/>
          </w:pPr>
          <w:r>
            <w:t>Skills</w:t>
          </w:r>
        </w:p>
      </w:docPartBody>
    </w:docPart>
    <w:docPart>
      <w:docPartPr>
        <w:name w:val="7019126105BE4790BD25257386BE3095"/>
        <w:category>
          <w:name w:val="General"/>
          <w:gallery w:val="placeholder"/>
        </w:category>
        <w:types>
          <w:type w:val="bbPlcHdr"/>
        </w:types>
        <w:behaviors>
          <w:behavior w:val="content"/>
        </w:behaviors>
        <w:guid w:val="{B18BD249-945C-4A26-9E0B-58E247EE9571}"/>
      </w:docPartPr>
      <w:docPartBody>
        <w:p w:rsidR="00B2624A" w:rsidRDefault="00BE0CCE" w:rsidP="00BE0CCE">
          <w:pPr>
            <w:pStyle w:val="7019126105BE4790BD25257386BE3095"/>
          </w:pPr>
          <w:r>
            <w:t>Education</w:t>
          </w:r>
        </w:p>
      </w:docPartBody>
    </w:docPart>
    <w:docPart>
      <w:docPartPr>
        <w:name w:val="795CA82888DD41269D97472A6F42B2E3"/>
        <w:category>
          <w:name w:val="General"/>
          <w:gallery w:val="placeholder"/>
        </w:category>
        <w:types>
          <w:type w:val="bbPlcHdr"/>
        </w:types>
        <w:behaviors>
          <w:behavior w:val="content"/>
        </w:behaviors>
        <w:guid w:val="{E2AEE0EF-9364-4D2C-A792-5D9F984115F9}"/>
      </w:docPartPr>
      <w:docPartBody>
        <w:p w:rsidR="009F1330" w:rsidRDefault="00B2624A" w:rsidP="00B2624A">
          <w:pPr>
            <w:pStyle w:val="795CA82888DD41269D97472A6F42B2E3"/>
          </w:pPr>
          <w:r>
            <w:t>Skills</w:t>
          </w:r>
        </w:p>
      </w:docPartBody>
    </w:docPart>
    <w:docPart>
      <w:docPartPr>
        <w:name w:val="2B22E4DB9FD243FE8B22FE954FA2AB92"/>
        <w:category>
          <w:name w:val="General"/>
          <w:gallery w:val="placeholder"/>
        </w:category>
        <w:types>
          <w:type w:val="bbPlcHdr"/>
        </w:types>
        <w:behaviors>
          <w:behavior w:val="content"/>
        </w:behaviors>
        <w:guid w:val="{1D7629EE-5A94-4B94-BA63-CE40FAA23F90}"/>
      </w:docPartPr>
      <w:docPartBody>
        <w:p w:rsidR="009F1330" w:rsidRDefault="00B2624A" w:rsidP="00B2624A">
          <w:pPr>
            <w:pStyle w:val="2B22E4DB9FD243FE8B22FE954FA2AB92"/>
          </w:pPr>
          <w:r>
            <w:t>Education</w:t>
          </w:r>
        </w:p>
      </w:docPartBody>
    </w:docPart>
    <w:docPart>
      <w:docPartPr>
        <w:name w:val="1751BA82BB5D4C73AAD8ABC0747BF709"/>
        <w:category>
          <w:name w:val="General"/>
          <w:gallery w:val="placeholder"/>
        </w:category>
        <w:types>
          <w:type w:val="bbPlcHdr"/>
        </w:types>
        <w:behaviors>
          <w:behavior w:val="content"/>
        </w:behaviors>
        <w:guid w:val="{4ED96C6D-3667-437C-9C76-3F7302BDD535}"/>
      </w:docPartPr>
      <w:docPartBody>
        <w:p w:rsidR="00167227" w:rsidRDefault="00167227" w:rsidP="00167227">
          <w:pPr>
            <w:pStyle w:val="1751BA82BB5D4C73AAD8ABC0747BF709"/>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CF2105"/>
    <w:multiLevelType w:val="multilevel"/>
    <w:tmpl w:val="9D984FD2"/>
    <w:numStyleLink w:val="BullettedList"/>
  </w:abstractNum>
  <w:num w:numId="1" w16cid:durableId="385179829">
    <w:abstractNumId w:val="0"/>
  </w:num>
  <w:num w:numId="2" w16cid:durableId="140969538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22"/>
    <w:rsid w:val="00167227"/>
    <w:rsid w:val="00232EE3"/>
    <w:rsid w:val="0024035A"/>
    <w:rsid w:val="003C18F3"/>
    <w:rsid w:val="00716C0B"/>
    <w:rsid w:val="0080506C"/>
    <w:rsid w:val="008A32D5"/>
    <w:rsid w:val="009F1330"/>
    <w:rsid w:val="00B2624A"/>
    <w:rsid w:val="00BE0CCE"/>
    <w:rsid w:val="00E11414"/>
    <w:rsid w:val="00E14920"/>
    <w:rsid w:val="00EC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032226DD54BC6BD11A65160EC0EAE">
    <w:name w:val="387032226DD54BC6BD11A65160EC0EAE"/>
  </w:style>
  <w:style w:type="paragraph" w:customStyle="1" w:styleId="D16683D812514EFFADBB262C040FA89F">
    <w:name w:val="D16683D812514EFFADBB262C040FA89F"/>
  </w:style>
  <w:style w:type="paragraph" w:customStyle="1" w:styleId="861CDD12289F4B179C79978404709E1D">
    <w:name w:val="861CDD12289F4B179C79978404709E1D"/>
  </w:style>
  <w:style w:type="paragraph" w:styleId="ListBullet">
    <w:name w:val="List Bullet"/>
    <w:basedOn w:val="Normal"/>
    <w:uiPriority w:val="99"/>
    <w:qFormat/>
    <w:pPr>
      <w:numPr>
        <w:numId w:val="2"/>
      </w:numPr>
      <w:spacing w:line="288" w:lineRule="auto"/>
      <w:contextualSpacing/>
    </w:pPr>
    <w:rPr>
      <w:rFonts w:eastAsiaTheme="minorHAnsi"/>
      <w:color w:val="262626" w:themeColor="text1" w:themeTint="D9"/>
      <w:sz w:val="18"/>
      <w:szCs w:val="18"/>
    </w:rPr>
  </w:style>
  <w:style w:type="numbering" w:customStyle="1" w:styleId="BullettedList">
    <w:name w:val="BullettedList"/>
    <w:uiPriority w:val="99"/>
    <w:pPr>
      <w:numPr>
        <w:numId w:val="1"/>
      </w:numPr>
    </w:pPr>
  </w:style>
  <w:style w:type="paragraph" w:customStyle="1" w:styleId="2AB3C7F6B09A4046AFB3F0D6FE986920">
    <w:name w:val="2AB3C7F6B09A4046AFB3F0D6FE986920"/>
  </w:style>
  <w:style w:type="paragraph" w:customStyle="1" w:styleId="7B30F1999DDA4573B98899B2D8322A19">
    <w:name w:val="7B30F1999DDA4573B98899B2D8322A19"/>
    <w:rsid w:val="00BE0CCE"/>
    <w:rPr>
      <w:kern w:val="2"/>
      <w14:ligatures w14:val="standardContextual"/>
    </w:rPr>
  </w:style>
  <w:style w:type="paragraph" w:customStyle="1" w:styleId="7019126105BE4790BD25257386BE3095">
    <w:name w:val="7019126105BE4790BD25257386BE3095"/>
    <w:rsid w:val="00BE0CCE"/>
    <w:rPr>
      <w:kern w:val="2"/>
      <w14:ligatures w14:val="standardContextual"/>
    </w:rPr>
  </w:style>
  <w:style w:type="paragraph" w:customStyle="1" w:styleId="795CA82888DD41269D97472A6F42B2E3">
    <w:name w:val="795CA82888DD41269D97472A6F42B2E3"/>
    <w:rsid w:val="00B2624A"/>
    <w:rPr>
      <w:kern w:val="2"/>
      <w14:ligatures w14:val="standardContextual"/>
    </w:rPr>
  </w:style>
  <w:style w:type="paragraph" w:customStyle="1" w:styleId="2B22E4DB9FD243FE8B22FE954FA2AB92">
    <w:name w:val="2B22E4DB9FD243FE8B22FE954FA2AB92"/>
    <w:rsid w:val="00B2624A"/>
    <w:rPr>
      <w:kern w:val="2"/>
      <w14:ligatures w14:val="standardContextual"/>
    </w:rPr>
  </w:style>
  <w:style w:type="paragraph" w:customStyle="1" w:styleId="1751BA82BB5D4C73AAD8ABC0747BF709">
    <w:name w:val="1751BA82BB5D4C73AAD8ABC0747BF709"/>
    <w:rsid w:val="0016722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98C4D-8F61-40A5-98B0-CBC0BB7A593E}">
  <ds:schemaRefs>
    <ds:schemaRef ds:uri="http://schemas.openxmlformats.org/officeDocument/2006/bibliography"/>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4.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initials resume</Template>
  <TotalTime>1</TotalTime>
  <Pages>5</Pages>
  <Words>543</Words>
  <Characters>3462</Characters>
  <Application>Microsoft Office Word</Application>
  <DocSecurity>0</DocSecurity>
  <Lines>230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Brian Richmond</cp:lastModifiedBy>
  <cp:revision>2</cp:revision>
  <dcterms:created xsi:type="dcterms:W3CDTF">2022-04-14T12:46:00Z</dcterms:created>
  <dcterms:modified xsi:type="dcterms:W3CDTF">2024-07-04T04:58:00Z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8bf9d1f4076dd6aabe70ac161dc2054804e08559f5a96c558d9391ea0f236202</vt:lpwstr>
  </property>
</Properties>
</file>